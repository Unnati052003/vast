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DB1" w:rsidRDefault="00C01B29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DAA</w:t>
      </w:r>
    </w:p>
    <w:p w:rsidR="00861DB1" w:rsidRDefault="00861DB1">
      <w:pPr>
        <w:pStyle w:val="Default"/>
        <w:ind w:left="720"/>
        <w:rPr>
          <w:b/>
          <w:bCs/>
          <w:sz w:val="23"/>
          <w:szCs w:val="23"/>
        </w:rPr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non-recursive and recursive program to calculate Fibonacci numbers and analyze their time and space complexity. 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fibonacci_iter(n):</w:t>
      </w:r>
    </w:p>
    <w:p w:rsidR="00861DB1" w:rsidRDefault="00C01B29">
      <w:pPr>
        <w:pStyle w:val="Standard"/>
      </w:pPr>
      <w:r>
        <w:t xml:space="preserve">    if n &lt; 0:</w:t>
      </w:r>
    </w:p>
    <w:p w:rsidR="00861DB1" w:rsidRDefault="00C01B29">
      <w:pPr>
        <w:pStyle w:val="Standard"/>
      </w:pPr>
      <w:r>
        <w:t xml:space="preserve">        return -1, 1</w:t>
      </w:r>
    </w:p>
    <w:p w:rsidR="00861DB1" w:rsidRDefault="00C01B29">
      <w:pPr>
        <w:pStyle w:val="Standard"/>
      </w:pPr>
      <w:r>
        <w:t xml:space="preserve">    if n == 0 or n == 1:</w:t>
      </w:r>
    </w:p>
    <w:p w:rsidR="00861DB1" w:rsidRDefault="00C01B29">
      <w:pPr>
        <w:pStyle w:val="Standard"/>
      </w:pPr>
      <w:r>
        <w:t xml:space="preserve">        return n, 1</w:t>
      </w:r>
    </w:p>
    <w:p w:rsidR="00861DB1" w:rsidRDefault="00C01B29">
      <w:pPr>
        <w:pStyle w:val="Standard"/>
      </w:pPr>
      <w:r>
        <w:t xml:space="preserve">    steps = 0</w:t>
      </w:r>
    </w:p>
    <w:p w:rsidR="00861DB1" w:rsidRDefault="00C01B29">
      <w:pPr>
        <w:pStyle w:val="Standard"/>
      </w:pPr>
      <w:r>
        <w:t xml:space="preserve">    a = 0</w:t>
      </w:r>
    </w:p>
    <w:p w:rsidR="00861DB1" w:rsidRDefault="00C01B29">
      <w:pPr>
        <w:pStyle w:val="Standard"/>
      </w:pPr>
      <w:r>
        <w:t xml:space="preserve">    b = 1</w:t>
      </w:r>
    </w:p>
    <w:p w:rsidR="00861DB1" w:rsidRDefault="00C01B29">
      <w:pPr>
        <w:pStyle w:val="Standard"/>
      </w:pPr>
      <w:r>
        <w:t xml:space="preserve">    for i in range(2, n+1):</w:t>
      </w:r>
    </w:p>
    <w:p w:rsidR="00861DB1" w:rsidRDefault="00C01B29">
      <w:pPr>
        <w:pStyle w:val="Standard"/>
      </w:pPr>
      <w:r>
        <w:t xml:space="preserve">        c = a + b</w:t>
      </w:r>
    </w:p>
    <w:p w:rsidR="00861DB1" w:rsidRDefault="00C01B29">
      <w:pPr>
        <w:pStyle w:val="Standard"/>
      </w:pPr>
      <w:r>
        <w:t xml:space="preserve">        a = b</w:t>
      </w:r>
    </w:p>
    <w:p w:rsidR="00861DB1" w:rsidRDefault="00C01B29">
      <w:pPr>
        <w:pStyle w:val="Standard"/>
      </w:pPr>
      <w:r>
        <w:t xml:space="preserve">        b = c</w:t>
      </w:r>
    </w:p>
    <w:p w:rsidR="00861DB1" w:rsidRDefault="00C01B29">
      <w:pPr>
        <w:pStyle w:val="Standard"/>
      </w:pPr>
      <w:r>
        <w:t xml:space="preserve">        steps += 1</w:t>
      </w:r>
    </w:p>
    <w:p w:rsidR="00861DB1" w:rsidRDefault="00C01B29">
      <w:pPr>
        <w:pStyle w:val="Standard"/>
      </w:pPr>
      <w:r>
        <w:t xml:space="preserve">    return c, steps+1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fibonacci_recur(n):</w:t>
      </w:r>
    </w:p>
    <w:p w:rsidR="00861DB1" w:rsidRDefault="00C01B29">
      <w:pPr>
        <w:pStyle w:val="Standard"/>
      </w:pPr>
      <w:r>
        <w:t xml:space="preserve">    if n &lt; 0:</w:t>
      </w:r>
    </w:p>
    <w:p w:rsidR="00861DB1" w:rsidRDefault="00C01B29">
      <w:pPr>
        <w:pStyle w:val="Standard"/>
      </w:pPr>
      <w:r>
        <w:t xml:space="preserve">        return -1, 1</w:t>
      </w:r>
    </w:p>
    <w:p w:rsidR="00861DB1" w:rsidRDefault="00C01B29">
      <w:pPr>
        <w:pStyle w:val="Standard"/>
      </w:pPr>
      <w:r>
        <w:t xml:space="preserve">    if n == 0 or n == 1:</w:t>
      </w:r>
    </w:p>
    <w:p w:rsidR="00861DB1" w:rsidRDefault="00C01B29">
      <w:pPr>
        <w:pStyle w:val="Standard"/>
      </w:pPr>
      <w:r>
        <w:t xml:space="preserve">        return n, 1</w:t>
      </w:r>
    </w:p>
    <w:p w:rsidR="00861DB1" w:rsidRDefault="00C01B29">
      <w:pPr>
        <w:pStyle w:val="Standard"/>
      </w:pPr>
      <w:r>
        <w:t xml:space="preserve">    fib1, steps1 = fibonacci_recur(n-1)</w:t>
      </w:r>
    </w:p>
    <w:p w:rsidR="00861DB1" w:rsidRDefault="00C01B29">
      <w:pPr>
        <w:pStyle w:val="Standard"/>
      </w:pPr>
      <w:r>
        <w:t xml:space="preserve">    fib2, steps2 = fibonacci_recur(n-2)</w:t>
      </w:r>
    </w:p>
    <w:p w:rsidR="00861DB1" w:rsidRDefault="00C01B29">
      <w:pPr>
        <w:pStyle w:val="Standard"/>
      </w:pPr>
      <w:r>
        <w:t xml:space="preserve">    return fib1 + fib2, steps1 + steps2 + 1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if __name__ == '__main__':</w:t>
      </w:r>
    </w:p>
    <w:p w:rsidR="00861DB1" w:rsidRDefault="00C01B29">
      <w:pPr>
        <w:pStyle w:val="Standard"/>
      </w:pPr>
      <w:r>
        <w:t xml:space="preserve">    n = int(input("Enter a number: "))</w:t>
      </w:r>
    </w:p>
    <w:p w:rsidR="00861DB1" w:rsidRDefault="00C01B29">
      <w:pPr>
        <w:pStyle w:val="Standard"/>
      </w:pPr>
      <w:r>
        <w:t xml:space="preserve">    print("Iterative:", fibonacci_iter(n)[0])</w:t>
      </w:r>
    </w:p>
    <w:p w:rsidR="00861DB1" w:rsidRDefault="00C01B29">
      <w:pPr>
        <w:pStyle w:val="Standard"/>
      </w:pPr>
      <w:r>
        <w:t xml:space="preserve">    print("Steps:",</w:t>
      </w:r>
      <w:r>
        <w:t xml:space="preserve"> fibonacci_iter(n)[1])</w:t>
      </w:r>
    </w:p>
    <w:p w:rsidR="00861DB1" w:rsidRDefault="00C01B29">
      <w:pPr>
        <w:pStyle w:val="Standard"/>
      </w:pPr>
      <w:r>
        <w:t xml:space="preserve">    print("Recursive:", fibonacci_recur(n)[0])</w:t>
      </w:r>
    </w:p>
    <w:p w:rsidR="00861DB1" w:rsidRDefault="00C01B29">
      <w:pPr>
        <w:pStyle w:val="Standard"/>
      </w:pPr>
      <w:r>
        <w:t xml:space="preserve">    print("Steps:", fibonacci_recur(n)[1])</w:t>
      </w: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to implement Huffman Encoding using a greedy strategy. 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import heapq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class node:</w:t>
      </w:r>
    </w:p>
    <w:p w:rsidR="00861DB1" w:rsidRDefault="00C01B29">
      <w:pPr>
        <w:pStyle w:val="Standard"/>
      </w:pPr>
      <w:r>
        <w:t xml:space="preserve">    def __init__(self, freq, symbol, left</w:t>
      </w:r>
      <w:r>
        <w:t>=None, right=None):</w:t>
      </w:r>
    </w:p>
    <w:p w:rsidR="00861DB1" w:rsidRDefault="00C01B29">
      <w:pPr>
        <w:pStyle w:val="Standard"/>
      </w:pPr>
      <w:r>
        <w:t xml:space="preserve">        self.freq = freq</w:t>
      </w:r>
    </w:p>
    <w:p w:rsidR="00861DB1" w:rsidRDefault="00C01B29">
      <w:pPr>
        <w:pStyle w:val="Standard"/>
      </w:pPr>
      <w:r>
        <w:t xml:space="preserve">        self.symbol = symbol</w:t>
      </w:r>
    </w:p>
    <w:p w:rsidR="00861DB1" w:rsidRDefault="00C01B29">
      <w:pPr>
        <w:pStyle w:val="Standard"/>
      </w:pPr>
      <w:r>
        <w:t xml:space="preserve">        self.left = left</w:t>
      </w:r>
    </w:p>
    <w:p w:rsidR="00861DB1" w:rsidRDefault="00C01B29">
      <w:pPr>
        <w:pStyle w:val="Standard"/>
      </w:pPr>
      <w:r>
        <w:t xml:space="preserve">        self.right = right</w:t>
      </w:r>
    </w:p>
    <w:p w:rsidR="00861DB1" w:rsidRDefault="00C01B29">
      <w:pPr>
        <w:pStyle w:val="Standard"/>
      </w:pPr>
      <w:r>
        <w:t xml:space="preserve">        self.huff = ""</w:t>
      </w:r>
    </w:p>
    <w:p w:rsidR="00861DB1" w:rsidRDefault="00C01B29">
      <w:pPr>
        <w:pStyle w:val="Standard"/>
      </w:pPr>
      <w:r>
        <w:t xml:space="preserve">    </w:t>
      </w:r>
    </w:p>
    <w:p w:rsidR="00861DB1" w:rsidRDefault="00C01B29">
      <w:pPr>
        <w:pStyle w:val="Standard"/>
      </w:pPr>
      <w:r>
        <w:t xml:space="preserve">    def __lt__(self, other):</w:t>
      </w:r>
    </w:p>
    <w:p w:rsidR="00861DB1" w:rsidRDefault="00C01B29">
      <w:pPr>
        <w:pStyle w:val="Standard"/>
      </w:pPr>
      <w:r>
        <w:lastRenderedPageBreak/>
        <w:t xml:space="preserve">        return self.freq &lt; other.freq</w:t>
      </w:r>
    </w:p>
    <w:p w:rsidR="00861DB1" w:rsidRDefault="00C01B29">
      <w:pPr>
        <w:pStyle w:val="Standard"/>
      </w:pPr>
      <w:r>
        <w:t xml:space="preserve">    </w:t>
      </w:r>
    </w:p>
    <w:p w:rsidR="00861DB1" w:rsidRDefault="00C01B29">
      <w:pPr>
        <w:pStyle w:val="Standard"/>
      </w:pPr>
      <w:r>
        <w:t xml:space="preserve">def </w:t>
      </w:r>
      <w:r>
        <w:t>printNodes(node, val=""):</w:t>
      </w:r>
    </w:p>
    <w:p w:rsidR="00861DB1" w:rsidRDefault="00C01B29">
      <w:pPr>
        <w:pStyle w:val="Standard"/>
      </w:pPr>
      <w:r>
        <w:t xml:space="preserve">    newval = val + node.huff</w:t>
      </w:r>
    </w:p>
    <w:p w:rsidR="00861DB1" w:rsidRDefault="00C01B29">
      <w:pPr>
        <w:pStyle w:val="Standard"/>
      </w:pPr>
      <w:r>
        <w:t xml:space="preserve">    if node.left:</w:t>
      </w:r>
    </w:p>
    <w:p w:rsidR="00861DB1" w:rsidRDefault="00C01B29">
      <w:pPr>
        <w:pStyle w:val="Standard"/>
      </w:pPr>
      <w:r>
        <w:t xml:space="preserve">        printNodes(node.left, newval)</w:t>
      </w:r>
    </w:p>
    <w:p w:rsidR="00861DB1" w:rsidRDefault="00C01B29">
      <w:pPr>
        <w:pStyle w:val="Standard"/>
      </w:pPr>
      <w:r>
        <w:t xml:space="preserve">    if node.right:</w:t>
      </w:r>
    </w:p>
    <w:p w:rsidR="00861DB1" w:rsidRDefault="00C01B29">
      <w:pPr>
        <w:pStyle w:val="Standard"/>
      </w:pPr>
      <w:r>
        <w:t xml:space="preserve">        printNodes(node.right, newval)</w:t>
      </w:r>
    </w:p>
    <w:p w:rsidR="00861DB1" w:rsidRDefault="00C01B29">
      <w:pPr>
        <w:pStyle w:val="Standard"/>
      </w:pPr>
      <w:r>
        <w:t xml:space="preserve">    else:</w:t>
      </w:r>
    </w:p>
    <w:p w:rsidR="00861DB1" w:rsidRDefault="00C01B29">
      <w:pPr>
        <w:pStyle w:val="Standard"/>
      </w:pPr>
      <w:r>
        <w:t xml:space="preserve">        print(f"{node.symbol} -&gt; {newval}")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chars = ["a", "b", "c", "d", "e"</w:t>
      </w:r>
      <w:r>
        <w:t>, "f"]</w:t>
      </w:r>
    </w:p>
    <w:p w:rsidR="00861DB1" w:rsidRDefault="00C01B29">
      <w:pPr>
        <w:pStyle w:val="Standard"/>
      </w:pPr>
      <w:r>
        <w:t>freqs = [5, 9, 12, 13, 16, 45]</w:t>
      </w:r>
    </w:p>
    <w:p w:rsidR="00861DB1" w:rsidRDefault="00C01B29">
      <w:pPr>
        <w:pStyle w:val="Standard"/>
      </w:pPr>
      <w:r>
        <w:t>nodes = []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for i in range(len(chars)):</w:t>
      </w:r>
    </w:p>
    <w:p w:rsidR="00861DB1" w:rsidRDefault="00C01B29">
      <w:pPr>
        <w:pStyle w:val="Standard"/>
      </w:pPr>
      <w:r>
        <w:t xml:space="preserve">    heapq.heappush(nodes, node(freqs[i], chars[i]))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while len(nodes) &gt; 1:</w:t>
      </w:r>
    </w:p>
    <w:p w:rsidR="00861DB1" w:rsidRDefault="00C01B29">
      <w:pPr>
        <w:pStyle w:val="Standard"/>
      </w:pPr>
      <w:r>
        <w:t xml:space="preserve">    left = heapq.heappop(nodes)</w:t>
      </w:r>
    </w:p>
    <w:p w:rsidR="00861DB1" w:rsidRDefault="00C01B29">
      <w:pPr>
        <w:pStyle w:val="Standard"/>
      </w:pPr>
      <w:r>
        <w:t xml:space="preserve">    right = heapq.heappop(nodes)</w:t>
      </w:r>
    </w:p>
    <w:p w:rsidR="00861DB1" w:rsidRDefault="00C01B29">
      <w:pPr>
        <w:pStyle w:val="Standard"/>
      </w:pPr>
      <w:r>
        <w:t xml:space="preserve">    left.huff = "0"</w:t>
      </w:r>
    </w:p>
    <w:p w:rsidR="00861DB1" w:rsidRDefault="00C01B29">
      <w:pPr>
        <w:pStyle w:val="Standard"/>
      </w:pPr>
      <w:r>
        <w:t xml:space="preserve">    </w:t>
      </w:r>
      <w:r>
        <w:t>right.huff = "1"</w:t>
      </w:r>
    </w:p>
    <w:p w:rsidR="00861DB1" w:rsidRDefault="00C01B29">
      <w:pPr>
        <w:pStyle w:val="Standard"/>
      </w:pPr>
      <w:r>
        <w:t xml:space="preserve">    newnode = node(left.freq + right.freq, left.symbol + right.symbol, left, right)</w:t>
      </w:r>
    </w:p>
    <w:p w:rsidR="00861DB1" w:rsidRDefault="00C01B29">
      <w:pPr>
        <w:pStyle w:val="Standard"/>
      </w:pPr>
      <w:r>
        <w:t xml:space="preserve">    heapq.heappush(nodes, newnode)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printNodes(nodes[0])</w:t>
      </w: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to solve a fractional Knapsack problem using a greedy method. </w:t>
      </w:r>
    </w:p>
    <w:p w:rsidR="00861DB1" w:rsidRDefault="00861DB1">
      <w:pPr>
        <w:pStyle w:val="Default"/>
        <w:rPr>
          <w:sz w:val="23"/>
          <w:szCs w:val="23"/>
        </w:rPr>
      </w:pP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 Item: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def __init__(self, profit, weight):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self.profit = profit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self.weight = weight</w:t>
      </w:r>
    </w:p>
    <w:p w:rsidR="00861DB1" w:rsidRDefault="00861DB1">
      <w:pPr>
        <w:pStyle w:val="Default"/>
        <w:rPr>
          <w:sz w:val="23"/>
          <w:szCs w:val="23"/>
        </w:rPr>
      </w:pP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def fractionalKnapsack(w, arr):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arr.sort(key=lambda x: x.profit/x.weight, reverse=True)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finalValue = 0.0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for item in arr: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if w &gt;= item.weight</w:t>
      </w:r>
      <w:r>
        <w:rPr>
          <w:sz w:val="23"/>
          <w:szCs w:val="23"/>
        </w:rPr>
        <w:t>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finalValue += item.profit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w -= item.weight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else: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finalValue += item.profit * (w/item.weight)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break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return finalValue</w:t>
      </w:r>
    </w:p>
    <w:p w:rsidR="00861DB1" w:rsidRDefault="00861DB1">
      <w:pPr>
        <w:pStyle w:val="Default"/>
        <w:rPr>
          <w:sz w:val="23"/>
          <w:szCs w:val="23"/>
        </w:rPr>
      </w:pP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__name__ == "__main__":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n = int(input("Enter number of </w:t>
      </w:r>
      <w:r>
        <w:rPr>
          <w:sz w:val="23"/>
          <w:szCs w:val="23"/>
        </w:rPr>
        <w:t>items-\n"))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arr = []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for i in range(n):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profit = int(input("Enter profit of item " + str(i + 1) + "-\n"))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weight = int(input("Enter weight of item " + str(i + 1) + "-\n"))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arr.append(Item(profit, weight))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w = </w:t>
      </w:r>
      <w:r>
        <w:rPr>
          <w:sz w:val="23"/>
          <w:szCs w:val="23"/>
        </w:rPr>
        <w:t>int(input("Enter capacity of knapsack-\n"))</w:t>
      </w:r>
    </w:p>
    <w:p w:rsidR="00861DB1" w:rsidRDefault="00C01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print("Maximum value in knapsack: ", fractionalKnapsack(w, arr))</w:t>
      </w: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to solve a 0-1 Knapsack problem using dynamic programming or branch and bound strategy. 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knapsack_01(n, values, weights,</w:t>
      </w:r>
      <w:r>
        <w:t xml:space="preserve"> W):</w:t>
      </w:r>
    </w:p>
    <w:p w:rsidR="00861DB1" w:rsidRDefault="00C01B29">
      <w:pPr>
        <w:pStyle w:val="Standard"/>
      </w:pPr>
      <w:r>
        <w:t xml:space="preserve">    dp = [[0] * (W+1) for _ in range(n+1)]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for i in range(n+1):</w:t>
      </w:r>
    </w:p>
    <w:p w:rsidR="00861DB1" w:rsidRDefault="00C01B29">
      <w:pPr>
        <w:pStyle w:val="Standard"/>
      </w:pPr>
      <w:r>
        <w:t xml:space="preserve">        for w in range(W+1):</w:t>
      </w:r>
    </w:p>
    <w:p w:rsidR="00861DB1" w:rsidRDefault="00C01B29">
      <w:pPr>
        <w:pStyle w:val="Standard"/>
      </w:pPr>
      <w:r>
        <w:t xml:space="preserve">            if i == 0 or w == 0:</w:t>
      </w:r>
    </w:p>
    <w:p w:rsidR="00861DB1" w:rsidRDefault="00C01B29">
      <w:pPr>
        <w:pStyle w:val="Standard"/>
      </w:pPr>
      <w:r>
        <w:t xml:space="preserve">                dp[i][w] = 0</w:t>
      </w:r>
    </w:p>
    <w:p w:rsidR="00861DB1" w:rsidRDefault="00C01B29">
      <w:pPr>
        <w:pStyle w:val="Standard"/>
      </w:pPr>
      <w:r>
        <w:t xml:space="preserve">            elif weights[i-1] &lt;= w:</w:t>
      </w:r>
    </w:p>
    <w:p w:rsidR="00861DB1" w:rsidRDefault="00C01B29">
      <w:pPr>
        <w:pStyle w:val="Standard"/>
      </w:pPr>
      <w:r>
        <w:t xml:space="preserve">                dp[i][w] = max(dp[i-1][w], dp[i-1][w-we</w:t>
      </w:r>
      <w:r>
        <w:t>ights[i-1]] + values[i-1])</w:t>
      </w:r>
    </w:p>
    <w:p w:rsidR="00861DB1" w:rsidRDefault="00C01B29">
      <w:pPr>
        <w:pStyle w:val="Standard"/>
      </w:pPr>
      <w:r>
        <w:t xml:space="preserve">            else:</w:t>
      </w:r>
    </w:p>
    <w:p w:rsidR="00861DB1" w:rsidRDefault="00C01B29">
      <w:pPr>
        <w:pStyle w:val="Standard"/>
      </w:pPr>
      <w:r>
        <w:t xml:space="preserve">                dp[i][w] = dp[i-1][w]</w:t>
      </w:r>
    </w:p>
    <w:p w:rsidR="00861DB1" w:rsidRDefault="00C01B29">
      <w:pPr>
        <w:pStyle w:val="Standard"/>
      </w:pPr>
      <w:r>
        <w:t xml:space="preserve">    </w:t>
      </w:r>
    </w:p>
    <w:p w:rsidR="00861DB1" w:rsidRDefault="00C01B29">
      <w:pPr>
        <w:pStyle w:val="Standard"/>
      </w:pPr>
      <w:r>
        <w:t xml:space="preserve">    selected_items = []</w:t>
      </w:r>
    </w:p>
    <w:p w:rsidR="00861DB1" w:rsidRDefault="00C01B29">
      <w:pPr>
        <w:pStyle w:val="Standard"/>
      </w:pPr>
      <w:r>
        <w:t xml:space="preserve">    i, w = n, W</w:t>
      </w:r>
    </w:p>
    <w:p w:rsidR="00861DB1" w:rsidRDefault="00C01B29">
      <w:pPr>
        <w:pStyle w:val="Standard"/>
      </w:pPr>
      <w:r>
        <w:t xml:space="preserve">    while i &gt; 0 and w &gt; 0:</w:t>
      </w:r>
    </w:p>
    <w:p w:rsidR="00861DB1" w:rsidRDefault="00C01B29">
      <w:pPr>
        <w:pStyle w:val="Standard"/>
      </w:pPr>
      <w:r>
        <w:t xml:space="preserve">        if dp[i][w] != dp[i-1][w]:</w:t>
      </w:r>
    </w:p>
    <w:p w:rsidR="00861DB1" w:rsidRDefault="00C01B29">
      <w:pPr>
        <w:pStyle w:val="Standard"/>
      </w:pPr>
      <w:r>
        <w:t xml:space="preserve">            selected_items.append(i-1)</w:t>
      </w:r>
    </w:p>
    <w:p w:rsidR="00861DB1" w:rsidRDefault="00C01B29">
      <w:pPr>
        <w:pStyle w:val="Standard"/>
      </w:pPr>
      <w:r>
        <w:t xml:space="preserve">            w -= </w:t>
      </w:r>
      <w:r>
        <w:t>weights[i-1]</w:t>
      </w:r>
    </w:p>
    <w:p w:rsidR="00861DB1" w:rsidRDefault="00C01B29">
      <w:pPr>
        <w:pStyle w:val="Standard"/>
      </w:pPr>
      <w:r>
        <w:t xml:space="preserve">        i -= 1</w:t>
      </w:r>
    </w:p>
    <w:p w:rsidR="00861DB1" w:rsidRDefault="00C01B29">
      <w:pPr>
        <w:pStyle w:val="Standard"/>
      </w:pPr>
      <w:r>
        <w:t xml:space="preserve">    </w:t>
      </w:r>
    </w:p>
    <w:p w:rsidR="00861DB1" w:rsidRDefault="00C01B29">
      <w:pPr>
        <w:pStyle w:val="Standard"/>
      </w:pPr>
      <w:r>
        <w:t xml:space="preserve">    return dp[n][W], selected_items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if __name__ == "__main__":</w:t>
      </w:r>
    </w:p>
    <w:p w:rsidR="00861DB1" w:rsidRDefault="00C01B29">
      <w:pPr>
        <w:pStyle w:val="Standard"/>
      </w:pPr>
      <w:r>
        <w:t xml:space="preserve">    n = 3</w:t>
      </w:r>
    </w:p>
    <w:p w:rsidR="00861DB1" w:rsidRDefault="00C01B29">
      <w:pPr>
        <w:pStyle w:val="Standard"/>
      </w:pPr>
      <w:r>
        <w:t xml:space="preserve">    values = [60, 100, 120]</w:t>
      </w:r>
    </w:p>
    <w:p w:rsidR="00861DB1" w:rsidRDefault="00C01B29">
      <w:pPr>
        <w:pStyle w:val="Standard"/>
      </w:pPr>
      <w:r>
        <w:t xml:space="preserve">    weights = [10, 20, 30]</w:t>
      </w:r>
    </w:p>
    <w:p w:rsidR="00861DB1" w:rsidRDefault="00C01B29">
      <w:pPr>
        <w:pStyle w:val="Standard"/>
      </w:pPr>
      <w:r>
        <w:t xml:space="preserve">    W = 50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max_value, selected_items = knapsack_01(n, values, weights, W)</w:t>
      </w:r>
    </w:p>
    <w:p w:rsidR="00861DB1" w:rsidRDefault="00C01B29">
      <w:pPr>
        <w:pStyle w:val="Standard"/>
      </w:pPr>
      <w:r>
        <w:t xml:space="preserve">    print("Maxi</w:t>
      </w:r>
      <w:r>
        <w:t>mum value:", max_value)</w:t>
      </w:r>
    </w:p>
    <w:p w:rsidR="00861DB1" w:rsidRDefault="00C01B29">
      <w:pPr>
        <w:pStyle w:val="Standard"/>
      </w:pPr>
      <w:r>
        <w:t xml:space="preserve">    print("Selected items:", selected_items)</w:t>
      </w: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Design n-Queens matrix having first Queen placed. Use backtracking to place remaining Queens to generate the final n-queen’s matrix. </w:t>
      </w:r>
    </w:p>
    <w:p w:rsidR="00861DB1" w:rsidRDefault="00861DB1">
      <w:pPr>
        <w:pStyle w:val="Standard"/>
      </w:pP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solveNQueens(n: int, first_queen_col: int):</w:t>
      </w:r>
    </w:p>
    <w:p w:rsidR="00861DB1" w:rsidRDefault="00C01B29">
      <w:pPr>
        <w:pStyle w:val="Standard"/>
      </w:pPr>
      <w:r>
        <w:t xml:space="preserve"> </w:t>
      </w:r>
      <w:r>
        <w:t xml:space="preserve">   col = set()</w:t>
      </w:r>
    </w:p>
    <w:p w:rsidR="00861DB1" w:rsidRDefault="00C01B29">
      <w:pPr>
        <w:pStyle w:val="Standard"/>
      </w:pPr>
      <w:r>
        <w:t xml:space="preserve">    posDiag = set()</w:t>
      </w:r>
    </w:p>
    <w:p w:rsidR="00861DB1" w:rsidRDefault="00C01B29">
      <w:pPr>
        <w:pStyle w:val="Standard"/>
      </w:pPr>
      <w:r>
        <w:t xml:space="preserve">    negDiag = set()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res = []</w:t>
      </w:r>
    </w:p>
    <w:p w:rsidR="00861DB1" w:rsidRDefault="00C01B29">
      <w:pPr>
        <w:pStyle w:val="Standard"/>
      </w:pPr>
      <w:r>
        <w:t xml:space="preserve">    board = [["."] * n for _ in range(n)]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def backtrack(r):</w:t>
      </w:r>
    </w:p>
    <w:p w:rsidR="00861DB1" w:rsidRDefault="00C01B29">
      <w:pPr>
        <w:pStyle w:val="Standard"/>
      </w:pPr>
      <w:r>
        <w:t xml:space="preserve">        if r == n:</w:t>
      </w:r>
    </w:p>
    <w:p w:rsidR="00861DB1" w:rsidRDefault="00C01B29">
      <w:pPr>
        <w:pStyle w:val="Standard"/>
      </w:pPr>
      <w:r>
        <w:t xml:space="preserve">            res.append(["".join(row) for row in board])</w:t>
      </w:r>
    </w:p>
    <w:p w:rsidR="00861DB1" w:rsidRDefault="00C01B29">
      <w:pPr>
        <w:pStyle w:val="Standard"/>
      </w:pPr>
      <w:r>
        <w:t xml:space="preserve">            return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    for c in </w:t>
      </w:r>
      <w:r>
        <w:t>range(n):</w:t>
      </w:r>
    </w:p>
    <w:p w:rsidR="00861DB1" w:rsidRDefault="00C01B29">
      <w:pPr>
        <w:pStyle w:val="Standard"/>
      </w:pPr>
      <w:r>
        <w:t xml:space="preserve">            if c in col or (r + c) in posDiag or (r - c) in negDiag:</w:t>
      </w:r>
    </w:p>
    <w:p w:rsidR="00861DB1" w:rsidRDefault="00C01B29">
      <w:pPr>
        <w:pStyle w:val="Standard"/>
      </w:pPr>
      <w:r>
        <w:t xml:space="preserve">                continue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        col.add(c)</w:t>
      </w:r>
    </w:p>
    <w:p w:rsidR="00861DB1" w:rsidRDefault="00C01B29">
      <w:pPr>
        <w:pStyle w:val="Standard"/>
      </w:pPr>
      <w:r>
        <w:t xml:space="preserve">            posDiag.add(r + c)</w:t>
      </w:r>
    </w:p>
    <w:p w:rsidR="00861DB1" w:rsidRDefault="00C01B29">
      <w:pPr>
        <w:pStyle w:val="Standard"/>
      </w:pPr>
      <w:r>
        <w:t xml:space="preserve">            negDiag.add(r - c)</w:t>
      </w:r>
    </w:p>
    <w:p w:rsidR="00861DB1" w:rsidRDefault="00C01B29">
      <w:pPr>
        <w:pStyle w:val="Standard"/>
      </w:pPr>
      <w:r>
        <w:t xml:space="preserve">            board[r][c] = "Q"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        backtrack(r + 1)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 </w:t>
      </w:r>
      <w:r>
        <w:t xml:space="preserve">       col.remove(c)</w:t>
      </w:r>
    </w:p>
    <w:p w:rsidR="00861DB1" w:rsidRDefault="00C01B29">
      <w:pPr>
        <w:pStyle w:val="Standard"/>
      </w:pPr>
      <w:r>
        <w:t xml:space="preserve">            posDiag.remove(r + c)</w:t>
      </w:r>
    </w:p>
    <w:p w:rsidR="00861DB1" w:rsidRDefault="00C01B29">
      <w:pPr>
        <w:pStyle w:val="Standard"/>
      </w:pPr>
      <w:r>
        <w:t xml:space="preserve">            negDiag.remove(r - c)</w:t>
      </w:r>
    </w:p>
    <w:p w:rsidR="00861DB1" w:rsidRDefault="00C01B29">
      <w:pPr>
        <w:pStyle w:val="Standard"/>
      </w:pPr>
      <w:r>
        <w:t xml:space="preserve">            board[r][c] = "."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col.add(first_queen_col)</w:t>
      </w:r>
    </w:p>
    <w:p w:rsidR="00861DB1" w:rsidRDefault="00C01B29">
      <w:pPr>
        <w:pStyle w:val="Standard"/>
      </w:pPr>
      <w:r>
        <w:t xml:space="preserve">    posDiag.add(0 + first_queen_col)</w:t>
      </w:r>
    </w:p>
    <w:p w:rsidR="00861DB1" w:rsidRDefault="00C01B29">
      <w:pPr>
        <w:pStyle w:val="Standard"/>
      </w:pPr>
      <w:r>
        <w:t xml:space="preserve">    negDiag.add(0 - first_queen_col)</w:t>
      </w:r>
    </w:p>
    <w:p w:rsidR="00861DB1" w:rsidRDefault="00C01B29">
      <w:pPr>
        <w:pStyle w:val="Standard"/>
      </w:pPr>
      <w:r>
        <w:t xml:space="preserve">    board[0][first_queen_col] = "</w:t>
      </w:r>
      <w:r>
        <w:t>Q"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backtrack(1)  # Start with the second row</w:t>
      </w:r>
    </w:p>
    <w:p w:rsidR="00861DB1" w:rsidRDefault="00C01B29">
      <w:pPr>
        <w:pStyle w:val="Standard"/>
      </w:pPr>
      <w:r>
        <w:t xml:space="preserve">    return res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if __name__ == "__main__":</w:t>
      </w:r>
    </w:p>
    <w:p w:rsidR="00861DB1" w:rsidRDefault="00C01B29">
      <w:pPr>
        <w:pStyle w:val="Standard"/>
      </w:pPr>
      <w:r>
        <w:t xml:space="preserve">    n = 8</w:t>
      </w:r>
    </w:p>
    <w:p w:rsidR="00861DB1" w:rsidRDefault="00C01B29">
      <w:pPr>
        <w:pStyle w:val="Standard"/>
      </w:pPr>
      <w:r>
        <w:t xml:space="preserve">    first_queen_col = 1</w:t>
      </w:r>
    </w:p>
    <w:p w:rsidR="00861DB1" w:rsidRDefault="00C01B29">
      <w:pPr>
        <w:pStyle w:val="Standard"/>
      </w:pPr>
      <w:r>
        <w:t xml:space="preserve">    board = solveNQueens(n, first_queen_col)[0]</w:t>
      </w:r>
    </w:p>
    <w:p w:rsidR="00861DB1" w:rsidRDefault="00C01B29">
      <w:pPr>
        <w:pStyle w:val="Standard"/>
      </w:pPr>
      <w:r>
        <w:t xml:space="preserve">    for row in board:</w:t>
      </w:r>
    </w:p>
    <w:p w:rsidR="00861DB1" w:rsidRDefault="00C01B29">
      <w:pPr>
        <w:pStyle w:val="Standard"/>
      </w:pPr>
      <w:r>
        <w:t xml:space="preserve">        print(" ".join(row))</w:t>
      </w:r>
    </w:p>
    <w:p w:rsidR="00861DB1" w:rsidRDefault="00861DB1">
      <w:pPr>
        <w:pStyle w:val="Standard"/>
      </w:pPr>
    </w:p>
    <w:p w:rsidR="00861DB1" w:rsidRDefault="00861DB1">
      <w:pPr>
        <w:pageBreakBefore/>
        <w:suppressAutoHyphens w:val="0"/>
      </w:pPr>
    </w:p>
    <w:p w:rsidR="00861DB1" w:rsidRDefault="00861DB1">
      <w:pPr>
        <w:pStyle w:val="Standard"/>
      </w:pPr>
    </w:p>
    <w:p w:rsidR="00861DB1" w:rsidRDefault="00C01B2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for </w:t>
      </w:r>
      <w:r>
        <w:rPr>
          <w:b/>
          <w:bCs/>
          <w:sz w:val="23"/>
          <w:szCs w:val="23"/>
        </w:rPr>
        <w:t xml:space="preserve">analysis of quick sort by using deterministic and randomized variant. </w:t>
      </w:r>
    </w:p>
    <w:p w:rsidR="00861DB1" w:rsidRDefault="00861DB1">
      <w:pPr>
        <w:pStyle w:val="Default"/>
        <w:rPr>
          <w:sz w:val="23"/>
          <w:szCs w:val="23"/>
        </w:rPr>
      </w:pPr>
    </w:p>
    <w:p w:rsidR="00861DB1" w:rsidRDefault="00C01B29">
      <w:pPr>
        <w:pStyle w:val="Standard"/>
      </w:pPr>
      <w:r>
        <w:t>import random</w:t>
      </w:r>
    </w:p>
    <w:p w:rsidR="00861DB1" w:rsidRDefault="00C01B29">
      <w:pPr>
        <w:pStyle w:val="Standard"/>
      </w:pPr>
      <w:r>
        <w:t>import timeit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deterministic_partition(arr, low, high):</w:t>
      </w:r>
    </w:p>
    <w:p w:rsidR="00861DB1" w:rsidRDefault="00C01B29">
      <w:pPr>
        <w:pStyle w:val="Standard"/>
      </w:pPr>
      <w:r>
        <w:t xml:space="preserve">    pivot = arr[high]</w:t>
      </w:r>
    </w:p>
    <w:p w:rsidR="00861DB1" w:rsidRDefault="00C01B29">
      <w:pPr>
        <w:pStyle w:val="Standard"/>
      </w:pPr>
      <w:r>
        <w:t xml:space="preserve">    i = low - 1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for j in range(low, high):</w:t>
      </w:r>
    </w:p>
    <w:p w:rsidR="00861DB1" w:rsidRDefault="00C01B29">
      <w:pPr>
        <w:pStyle w:val="Standard"/>
      </w:pPr>
      <w:r>
        <w:t xml:space="preserve">        if arr[j] &lt; pivot:</w:t>
      </w:r>
    </w:p>
    <w:p w:rsidR="00861DB1" w:rsidRDefault="00C01B29">
      <w:pPr>
        <w:pStyle w:val="Standard"/>
      </w:pPr>
      <w:r>
        <w:t xml:space="preserve">            i</w:t>
      </w:r>
      <w:r>
        <w:t xml:space="preserve"> += 1</w:t>
      </w:r>
    </w:p>
    <w:p w:rsidR="00861DB1" w:rsidRDefault="00C01B29">
      <w:pPr>
        <w:pStyle w:val="Standard"/>
      </w:pPr>
      <w:r>
        <w:t xml:space="preserve">            arr[i], arr[j] = arr[j], arr[i]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arr[i + 1], arr[high] = arr[high], arr[i + 1]</w:t>
      </w:r>
    </w:p>
    <w:p w:rsidR="00861DB1" w:rsidRDefault="00C01B29">
      <w:pPr>
        <w:pStyle w:val="Standard"/>
      </w:pPr>
      <w:r>
        <w:t xml:space="preserve">    return i + 1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randomized_partition(arr, low, high):</w:t>
      </w:r>
    </w:p>
    <w:p w:rsidR="00861DB1" w:rsidRDefault="00C01B29">
      <w:pPr>
        <w:pStyle w:val="Standard"/>
      </w:pPr>
      <w:r>
        <w:t xml:space="preserve">    pivot_index = random.randint(low, high)</w:t>
      </w:r>
    </w:p>
    <w:p w:rsidR="00861DB1" w:rsidRDefault="00C01B29">
      <w:pPr>
        <w:pStyle w:val="Standard"/>
      </w:pPr>
      <w:r>
        <w:t xml:space="preserve">    arr[pivot_index], arr[high] = </w:t>
      </w:r>
      <w:r>
        <w:t>arr[high], arr[pivot_index]</w:t>
      </w:r>
    </w:p>
    <w:p w:rsidR="00861DB1" w:rsidRDefault="00C01B29">
      <w:pPr>
        <w:pStyle w:val="Standard"/>
      </w:pPr>
      <w:r>
        <w:t xml:space="preserve">    return deterministic_partition(arr, low, high)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def quick_sort(arr, low, high, pivot_selector):</w:t>
      </w:r>
    </w:p>
    <w:p w:rsidR="00861DB1" w:rsidRDefault="00C01B29">
      <w:pPr>
        <w:pStyle w:val="Standard"/>
      </w:pPr>
      <w:r>
        <w:t xml:space="preserve">    if low &lt; high:</w:t>
      </w:r>
    </w:p>
    <w:p w:rsidR="00861DB1" w:rsidRDefault="00C01B29">
      <w:pPr>
        <w:pStyle w:val="Standard"/>
      </w:pPr>
      <w:r>
        <w:t xml:space="preserve">        pivot_index = pivot_selector(arr, low, high)</w:t>
      </w:r>
    </w:p>
    <w:p w:rsidR="00861DB1" w:rsidRDefault="00C01B29">
      <w:pPr>
        <w:pStyle w:val="Standard"/>
      </w:pPr>
      <w:r>
        <w:t xml:space="preserve">        quick_sort(arr, low, pivot_index - 1, </w:t>
      </w:r>
      <w:r>
        <w:t>pivot_selector)</w:t>
      </w:r>
    </w:p>
    <w:p w:rsidR="00861DB1" w:rsidRDefault="00C01B29">
      <w:pPr>
        <w:pStyle w:val="Standard"/>
      </w:pPr>
      <w:r>
        <w:t xml:space="preserve">        quick_sort(arr, pivot_index + 1, high, pivot_selector)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>if __name__ == "__main__":</w:t>
      </w:r>
    </w:p>
    <w:p w:rsidR="00861DB1" w:rsidRDefault="00C01B29">
      <w:pPr>
        <w:pStyle w:val="Standard"/>
      </w:pPr>
      <w:r>
        <w:t xml:space="preserve">    arr_sizes = [100, 1000, 10000, 100000]</w:t>
      </w:r>
    </w:p>
    <w:p w:rsidR="00861DB1" w:rsidRDefault="00C01B29">
      <w:pPr>
        <w:pStyle w:val="Standard"/>
      </w:pPr>
      <w:r>
        <w:t xml:space="preserve">    for size in arr_sizes:</w:t>
      </w:r>
    </w:p>
    <w:p w:rsidR="00861DB1" w:rsidRDefault="00C01B29">
      <w:pPr>
        <w:pStyle w:val="Standard"/>
      </w:pPr>
      <w:r>
        <w:t xml:space="preserve">        arr = [random.randint(1, 1000) for _ in range(size)]</w:t>
      </w:r>
    </w:p>
    <w:p w:rsidR="00861DB1" w:rsidRDefault="00C01B29">
      <w:pPr>
        <w:pStyle w:val="Standard"/>
      </w:pPr>
      <w:r>
        <w:t xml:space="preserve">        arr.sort(r</w:t>
      </w:r>
      <w:r>
        <w:t>everse=True)</w:t>
      </w:r>
    </w:p>
    <w:p w:rsidR="00861DB1" w:rsidRDefault="00861DB1">
      <w:pPr>
        <w:pStyle w:val="Standard"/>
      </w:pPr>
    </w:p>
    <w:p w:rsidR="00861DB1" w:rsidRDefault="00C01B29">
      <w:pPr>
        <w:pStyle w:val="Standard"/>
      </w:pPr>
      <w:r>
        <w:t xml:space="preserve">        deterministic_time = timeit.timeit("quick_sort(arr.copy(), 0, len(arr) - 1, deterministic_partition)",</w:t>
      </w:r>
    </w:p>
    <w:p w:rsidR="00861DB1" w:rsidRDefault="00C01B29">
      <w:pPr>
        <w:pStyle w:val="Standard"/>
      </w:pPr>
      <w:r>
        <w:t xml:space="preserve">                                        globals=globals(),</w:t>
      </w:r>
    </w:p>
    <w:p w:rsidR="00861DB1" w:rsidRDefault="00C01B29">
      <w:pPr>
        <w:pStyle w:val="Standard"/>
      </w:pPr>
      <w:r>
        <w:t xml:space="preserve">                                        number=10)</w:t>
      </w:r>
    </w:p>
    <w:p w:rsidR="00861DB1" w:rsidRDefault="00C01B29">
      <w:pPr>
        <w:pStyle w:val="Standard"/>
      </w:pPr>
      <w:r>
        <w:t xml:space="preserve">        </w:t>
      </w:r>
    </w:p>
    <w:p w:rsidR="00861DB1" w:rsidRDefault="00C01B29">
      <w:pPr>
        <w:pStyle w:val="Standard"/>
      </w:pPr>
      <w:r>
        <w:t xml:space="preserve">        rand</w:t>
      </w:r>
      <w:r>
        <w:t>omized_time = timeit.timeit("quick_sort(arr.copy(), 0, len(arr) - 1, randomized_partition)",</w:t>
      </w:r>
    </w:p>
    <w:p w:rsidR="00861DB1" w:rsidRDefault="00C01B29">
      <w:pPr>
        <w:pStyle w:val="Standard"/>
      </w:pPr>
      <w:r>
        <w:t xml:space="preserve">                                        globals=globals(),</w:t>
      </w:r>
    </w:p>
    <w:p w:rsidR="00861DB1" w:rsidRDefault="00C01B29">
      <w:pPr>
        <w:pStyle w:val="Standard"/>
      </w:pPr>
      <w:r>
        <w:t xml:space="preserve">                                        number=10)</w:t>
      </w:r>
    </w:p>
    <w:p w:rsidR="00861DB1" w:rsidRDefault="00C01B29">
      <w:pPr>
        <w:pStyle w:val="Standard"/>
      </w:pPr>
      <w:r>
        <w:t xml:space="preserve">        </w:t>
      </w:r>
    </w:p>
    <w:p w:rsidR="00861DB1" w:rsidRDefault="00C01B29">
      <w:pPr>
        <w:pStyle w:val="Standard"/>
      </w:pPr>
      <w:r>
        <w:t xml:space="preserve">        print(f"Array size: {size}")</w:t>
      </w:r>
    </w:p>
    <w:p w:rsidR="00861DB1" w:rsidRDefault="00C01B29">
      <w:pPr>
        <w:pStyle w:val="Standard"/>
      </w:pPr>
      <w:r>
        <w:t xml:space="preserve">       </w:t>
      </w:r>
      <w:r>
        <w:t xml:space="preserve"> print(f"Deterministic Quick Sort time: {deterministic_time:.6f} seconds")</w:t>
      </w:r>
    </w:p>
    <w:p w:rsidR="00861DB1" w:rsidRDefault="00C01B29">
      <w:pPr>
        <w:pStyle w:val="Standard"/>
      </w:pPr>
      <w:r>
        <w:t xml:space="preserve">        print(f"Randomized Quick Sort time: {randomized_time:.6f} seconds")</w:t>
      </w:r>
    </w:p>
    <w:p w:rsidR="00861DB1" w:rsidRDefault="00C01B29">
      <w:pPr>
        <w:pStyle w:val="Standard"/>
      </w:pPr>
      <w:r>
        <w:t xml:space="preserve">        print("-" * 40)</w:t>
      </w:r>
    </w:p>
    <w:p w:rsidR="00861DB1" w:rsidRDefault="00861DB1">
      <w:pPr>
        <w:pageBreakBefore/>
        <w:suppressAutoHyphens w:val="0"/>
        <w:rPr>
          <w:rFonts w:ascii="Times New Roman" w:hAnsi="Times New Roman" w:cs="Times New Roman"/>
          <w:b/>
          <w:bCs/>
          <w:sz w:val="56"/>
          <w:szCs w:val="56"/>
        </w:rPr>
      </w:pPr>
    </w:p>
    <w:p w:rsidR="00861DB1" w:rsidRDefault="00C01B29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ML</w:t>
      </w:r>
    </w:p>
    <w:p w:rsidR="00861DB1" w:rsidRDefault="00C01B29">
      <w:pPr>
        <w:pStyle w:val="Standard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Predict the price of the Uber ride from a given pickup point to the </w:t>
      </w:r>
      <w:r>
        <w:rPr>
          <w:rFonts w:cs="Times New Roman"/>
          <w:b/>
          <w:bCs/>
        </w:rPr>
        <w:t>agreed drop-off location. Perform following tasks</w:t>
      </w:r>
    </w:p>
    <w:p w:rsidR="00861DB1" w:rsidRDefault="00861DB1">
      <w:pPr>
        <w:pStyle w:val="Standard"/>
        <w:ind w:left="360"/>
        <w:rPr>
          <w:rFonts w:cs="Times New Roman"/>
          <w:b/>
          <w:bCs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#Importing the required libraries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import pandas as pd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import numpy as np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import seaborn as sns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import matplotlib.pyplot as plt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 = pd.read_csv("uber.csv")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df.info()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df.columns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 = df.drop(</w:t>
      </w:r>
      <w:r>
        <w:rPr>
          <w:rFonts w:cs="Times New Roman"/>
        </w:rPr>
        <w:t>['Unnamed: 0', 'key'], axis= 1)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df.shape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df.dtypes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df.pickup_datetime = pd.to_datetime(df.pickup_datetime)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df.dtypes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df.isnull().sum()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df['dropoff_latitude'].fillna(value=df['dropoff_latitude'].mean(),inplace = True)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df['dropoff_longitude'].fillna(value=df['dropoff_longitude'].median(),inplace = True)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df.isnull().sum()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df= df.assign(hour = df.pickup_datetime.dt.hour,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day= df.pickup_date</w:t>
      </w:r>
      <w:r>
        <w:rPr>
          <w:rFonts w:cs="Times New Roman"/>
        </w:rPr>
        <w:t>time.dt.day,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month = df.pickup_datetime.dt.month,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year = df.pickup_datetime.dt.year,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dayofweek = df.pickup_datetime.dt.dayofweek)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math import *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# function to calculate the travel distance from the longitudes and latitudes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def distance_tran</w:t>
      </w:r>
      <w:r>
        <w:rPr>
          <w:rFonts w:cs="Times New Roman"/>
        </w:rPr>
        <w:t>sform(longitude1, latitude1, longitude2, latitude2):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travel_dist = []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for pos in range(len(longitude1)):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long1,lati1,long2,lati2 = map(radians,[longitude1[pos],latitude1[pos],longitude2[pos],latitude2[pos]])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dist_long = long2 -</w:t>
      </w:r>
      <w:r>
        <w:rPr>
          <w:rFonts w:cs="Times New Roman"/>
        </w:rPr>
        <w:t xml:space="preserve"> long1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dist_lati = lati2 - lati1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a = sin(dist_lati/2)**2 + cos(lati1) * cos(lati2) * sin(dist_long/2)**2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c = 2 * asin(sqrt(a))*6371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travel_dist.append(c)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return travel_dist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df['dist_travel_km'] = distance_transform(df[</w:t>
      </w:r>
      <w:r>
        <w:rPr>
          <w:rFonts w:cs="Times New Roman"/>
        </w:rPr>
        <w:t>'pickup_longitude'].to_numpy(),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df['pickup_latitude'].to_numpy(),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df['dropoff_longitude'].to_numpy(),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df['dropoff_latitude'].to_numpy()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 = df.drop('pickup_datetime',axis=1)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df.plot(kind = "box",subplots = True,layout = </w:t>
      </w:r>
      <w:r>
        <w:rPr>
          <w:rFonts w:cs="Times New Roman"/>
        </w:rPr>
        <w:t>(7,2),figsize=(15,20))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def remove_outlier(df1 , col):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Q1 = df1[col].quantile(0.25)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Q3 = df1[col].quantile(0.75)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IQR = Q3 - Q1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lower_whisker = Q1-1.5*IQR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upper_whisker = Q3+1.5*IQR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df[col] = np.clip(df1[col] , lower_whisker , upper_</w:t>
      </w:r>
      <w:r>
        <w:rPr>
          <w:rFonts w:cs="Times New Roman"/>
        </w:rPr>
        <w:t>whisker)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return df1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def treat_outliers_all(df1 , col_list):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for c in col_list: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    df1 = remove_outlier(df , c)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    return df1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 = treat_outliers_all(df , df.iloc[: , 0::])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df.plot(kind = "box",subplots = True,layout = </w:t>
      </w:r>
      <w:r>
        <w:rPr>
          <w:rFonts w:cs="Times New Roman"/>
        </w:rPr>
        <w:t>(7,2),figsize=(15,20))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df= df.loc[(df.dist_travel_km &gt;= 1) | (df.dist_travel_km &lt;= 130)]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print("Remaining observastions in the dataset:", df.shape)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incorrect_coordinates = df.loc[(df.pickup_latitude &gt; 90) |(df.pickup_latitude &lt; -90) |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(df.dropoff_latitud</w:t>
      </w:r>
      <w:r>
        <w:rPr>
          <w:rFonts w:cs="Times New Roman"/>
        </w:rPr>
        <w:t>e &gt; 90) |(df.dropoff_latitude &lt; -90) |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(df.pickup_longitude &gt; 180) |(df.pickup_longitude &lt; -180) |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(df.dropoff_longitude &gt; 90) |(df.dropoff_longitude &lt; -90)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]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df.drop(incorrect_coordinates, inplace = True, errors = 'ignore')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df.isnull().sum()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sns.heatmap(df.isnull())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corr = df.corr()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corr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fig,axis = plt.subplots(figsize = (10,6))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sns.heatmap(df.corr(),annot = True)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x = df[['pickup_longitude','pickup_latitude','dropoff_longitude','dropoff_latitude','passenger_count','hour','day','month','ye</w:t>
      </w:r>
      <w:r>
        <w:rPr>
          <w:rFonts w:cs="Times New Roman"/>
        </w:rPr>
        <w:t>ar','dayofweek','dist_travel_km']]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y = df['fare_amount']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sklearn.model_selection import train_test_split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X_train,X_test,y_train,y_test = train_test_split(x,y,test_size = 0.33)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sklearn.linear_model import LinearRegression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regression = </w:t>
      </w:r>
      <w:r>
        <w:rPr>
          <w:rFonts w:cs="Times New Roman"/>
        </w:rPr>
        <w:t>LinearRegression()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regression.fit(X_train,y_train)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regression.intercept_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regression.coef_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prediction = regression.predict(X_test)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print(prediction)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y_test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sklearn.metrics import r2_score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r2_score(y_test,prediction)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sklearn.metrics import</w:t>
      </w:r>
      <w:r>
        <w:rPr>
          <w:rFonts w:cs="Times New Roman"/>
        </w:rPr>
        <w:t xml:space="preserve"> mean_squared_error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MSE = mean_squared_error(y_test,prediction)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MSE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RMSE = np.sqrt(MSE)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RMSE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from sklearn.ensemble import RandomForestRegressor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 xml:space="preserve">rf = RandomForestRegressor(n_estimators=100) #Here n_estimators means number of trees you want to </w:t>
      </w:r>
      <w:r>
        <w:rPr>
          <w:rFonts w:cs="Times New Roman"/>
        </w:rPr>
        <w:t>build before making the prediction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rf.fit(X_train,y_train)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y_pred = rf.predict(X_test)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y_pred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R2_Random = r2_score(y_test,y_pred)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R2_Random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MSE_Random = mean_squared_error(y_test,y_pred)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MSE_Random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RMSE_Random = np.sqrt(MSE_Random)</w:t>
      </w:r>
    </w:p>
    <w:p w:rsidR="00861DB1" w:rsidRDefault="00C01B29">
      <w:pPr>
        <w:pStyle w:val="Standard"/>
        <w:ind w:left="360"/>
        <w:rPr>
          <w:rFonts w:cs="Times New Roman"/>
        </w:rPr>
      </w:pPr>
      <w:r>
        <w:rPr>
          <w:rFonts w:cs="Times New Roman"/>
        </w:rPr>
        <w:t>RMSE_Random</w:t>
      </w:r>
    </w:p>
    <w:p w:rsidR="00861DB1" w:rsidRDefault="00861DB1">
      <w:pPr>
        <w:pStyle w:val="Standard"/>
        <w:ind w:left="360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</w:rPr>
        <w:t>2.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pandas as pd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numpy as np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seaborn as sns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matplotlib.pyplot as plt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%matplotlib inline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warnings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warnings.filterwarnings('ignore')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sklearn.model_selection import train_test_split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sklearn.svm import SVC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from </w:t>
      </w:r>
      <w:r>
        <w:rPr>
          <w:rFonts w:cs="Times New Roman"/>
        </w:rPr>
        <w:t>sklearn import metrics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df=pd.read_csv('emails.csv')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df.columns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df.isnull().sum()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df.dropna(inplace = True)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df.drop(['Email No.'],axis=1,inplace=True)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 = df.drop(['Prediction'],axis = 1)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 = df['Prediction']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sklearn.preprocessing imp</w:t>
      </w:r>
      <w:r>
        <w:rPr>
          <w:rFonts w:cs="Times New Roman"/>
        </w:rPr>
        <w:t>ort scale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 = scale(X)</w:t>
      </w:r>
    </w:p>
    <w:p w:rsidR="00861DB1" w:rsidRDefault="00C01B29">
      <w:pPr>
        <w:pStyle w:val="Standard"/>
        <w:rPr>
          <w:rFonts w:cs="Times New Roman"/>
          <w:i/>
          <w:iCs/>
        </w:rPr>
      </w:pPr>
      <w:r>
        <w:rPr>
          <w:rFonts w:cs="Times New Roman"/>
          <w:i/>
          <w:iCs/>
        </w:rPr>
        <w:t># split into train and test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X_train, X_test, y_train, y_test = train_test_split(X, y, test_size = 0.3, random_state = 42)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sklearn.neighbors import KNeighborsClassifier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knn = </w:t>
      </w:r>
      <w:r>
        <w:rPr>
          <w:rFonts w:cs="Times New Roman"/>
        </w:rPr>
        <w:t xml:space="preserve">KNeighborsClassifier(n_neighbors=7)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knn.fit(X_train, y_train)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y_pred = knn.predict(X_test)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print("Prediction",y_pred)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print("KNN accuracy = ",metrics.accuracy_score(y_test,y_pred))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print("Confusion matrix",metrics.confusion_matrix(y_test,y_pred))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  <w:i/>
          <w:iCs/>
        </w:rPr>
      </w:pPr>
      <w:r>
        <w:rPr>
          <w:rFonts w:cs="Times New Roman"/>
          <w:i/>
          <w:iCs/>
        </w:rPr>
        <w:t># co</w:t>
      </w:r>
      <w:r>
        <w:rPr>
          <w:rFonts w:cs="Times New Roman"/>
          <w:i/>
          <w:iCs/>
        </w:rPr>
        <w:t>st C = 1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model = SVC(C = 1)</w:t>
      </w:r>
    </w:p>
    <w:p w:rsidR="00861DB1" w:rsidRDefault="00C01B29">
      <w:pPr>
        <w:pStyle w:val="Standard"/>
        <w:rPr>
          <w:rFonts w:cs="Times New Roman"/>
          <w:i/>
          <w:iCs/>
        </w:rPr>
      </w:pPr>
      <w:r>
        <w:rPr>
          <w:rFonts w:cs="Times New Roman"/>
          <w:i/>
          <w:iCs/>
        </w:rPr>
        <w:t># fit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model.fit(X_train, y_train)</w:t>
      </w:r>
    </w:p>
    <w:p w:rsidR="00861DB1" w:rsidRDefault="00C01B29">
      <w:pPr>
        <w:pStyle w:val="Standard"/>
        <w:rPr>
          <w:rFonts w:cs="Times New Roman"/>
          <w:i/>
          <w:iCs/>
        </w:rPr>
      </w:pPr>
      <w:r>
        <w:rPr>
          <w:rFonts w:cs="Times New Roman"/>
          <w:i/>
          <w:iCs/>
        </w:rPr>
        <w:t># predict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y_pred = model.predict(X_test)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metrics.confusion_matrix(y_true=y_test, y_pred=y_pred)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print("SVM accuracy = ",metrics.accuracy_score(y_test,y_pred))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3.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pandas as pd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numpy as np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seaborn as sns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matplotlib.pyplot as plt #Importing the libraries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 = pd.read_csv("Churn_Modelling.csv")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df.shape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df.describe()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df.isnull()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df.isnull().sum()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df.info()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df.dtypes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df.columns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df = </w:t>
      </w:r>
      <w:r>
        <w:rPr>
          <w:rFonts w:cs="Times New Roman"/>
        </w:rPr>
        <w:t>df.drop(['RowNumber', 'Surname', 'CustomerId'], axis= 1) #Dropping the unnecessary columns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def visualization(x, y, xlabel):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plt.figure(figsize=(10,5))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plt.hist([x, y], color=['red', 'green'], label = ['exit', 'not_exit'])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plt.xlabel(xlabel,f</w:t>
      </w:r>
      <w:r>
        <w:rPr>
          <w:rFonts w:cs="Times New Roman"/>
        </w:rPr>
        <w:t>ontsize=20)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plt.ylabel("No. of customers", fontsize=20)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plt.legend()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df_churn_exited = df[df['Exited']==1]['Tenure']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df_churn_not_exited = df[df['Exited']==0]['Tenure']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visualization(df_churn_exited, df_churn_not_exited, "Tenure")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df_churn_exited2 = df[df['Exited']==1]['Age']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df_churn_not_exited2 = df[df['Exited']==0]['Age']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visualization(df_churn_exited2, df_churn_not_exited2, "Age")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 = df[['CreditScore','Gender','Age','Tenure','Balance','NumOfProducts','HasCrCard','IsActiveMemb</w:t>
      </w:r>
      <w:r>
        <w:rPr>
          <w:rFonts w:cs="Times New Roman"/>
        </w:rPr>
        <w:t>er','EstimatedSalary']]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states = pd.get_dummies(df['Geography'],drop_first = True)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gender = pd.get_dummies(df['Gender'],drop_first = True)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 = pd.concat([df,gender,states], axis = 1)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df.head()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 = df[['CreditScore','Age','Tenure','Balance','NumOfProdu</w:t>
      </w:r>
      <w:r>
        <w:rPr>
          <w:rFonts w:cs="Times New Roman"/>
        </w:rPr>
        <w:t>cts','HasCrCard','IsActiveMember','EstimatedSalary','Male','Germany','Spain']]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 = df['Exited']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sklearn.model_selection import train_test_split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X_train,X_test,y_train,y_test = train_test_split(X,y,test_size = 0.30)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from </w:t>
      </w:r>
      <w:r>
        <w:rPr>
          <w:rFonts w:cs="Times New Roman"/>
        </w:rPr>
        <w:t>sklearn.preprocessing import StandardScaler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sc = StandardScaler()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X_train = sc.fit_transform(X_train)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X_test = sc.transform(X_test)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X_train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X_test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keras #Keras is the wrapper on the top of tenserflow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#Can use Tenserflow as well but won't be </w:t>
      </w:r>
      <w:r>
        <w:rPr>
          <w:rFonts w:cs="Times New Roman"/>
        </w:rPr>
        <w:t>able to understand the errors initially.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keras.models import Sequential #To create sequential neural network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keras.layers import Dense #To create hidden layers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classifier = Sequential()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#To add the layers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#Dense helps to contruct the neurons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#</w:t>
      </w:r>
      <w:r>
        <w:rPr>
          <w:rFonts w:cs="Times New Roman"/>
        </w:rPr>
        <w:t xml:space="preserve">Input Dimension means we have 11 features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# Units is to create the hidden layers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#Uniform helps to distribute the weight uniformly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classifier.add(Dense(activation = "relu",input_dim = 11,units = 6,kernel_initializer = "uniform"))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classifier.add(Dense(act</w:t>
      </w:r>
      <w:r>
        <w:rPr>
          <w:rFonts w:cs="Times New Roman"/>
        </w:rPr>
        <w:t>ivation = "relu",units = 6,kernel_initializer = "uniform")) #Adding second hidden layers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classifier.add(Dense(activation = "sigmoid",units = 1,kernel_initializer = "uniform")) 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classifier.compile(optimizer="adam",loss = 'binary_crossentropy',metrics = ['accuracy']) 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classifier.summary() #3 layers created. 6 neurons in 1st,6neurons in 2nd layer and 1 neuron in last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classifier.fit(X_train,y_train,batch_size=10,epochs=50) #Fittin</w:t>
      </w:r>
      <w:r>
        <w:rPr>
          <w:rFonts w:cs="Times New Roman"/>
        </w:rPr>
        <w:t>g the ANN to training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y_pred =classifier.predict(X_test)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y_pred = (y_pred &gt; 0.5) #Predicting the result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from sklearn.metrics import confusion_matrix,accuracy_score,classification_report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cm = confusion_matrix(y_test,y_pred)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cm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accuracy = accuracy_score</w:t>
      </w:r>
      <w:r>
        <w:rPr>
          <w:rFonts w:cs="Times New Roman"/>
        </w:rPr>
        <w:t>(y_test,y_pred)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accuracy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plt.figure(figsize = (10,7))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sns.heatmap(cm,annot = True)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plt.xlabel('Predicted')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plt.ylabel('Truth')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print(classification_report(y_test,y_pred))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4.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import numpy as np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import matplotlib.pyplot as plt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def f(x):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return (x+3)**2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def df(x):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return 2*x + 6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def gradient_descent(initial_x, learning_rate, num_iterations):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x = initial_x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x_history = [x]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for i in range(num_iterations):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    gradient = df(x)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    x = x - learning_rate * gradient</w:t>
      </w:r>
      <w:r>
        <w:rPr>
          <w:rFonts w:cs="Times New Roman"/>
        </w:rPr>
        <w:t xml:space="preserve">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    x_history.append(x)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    return x, x_history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initial_x = 2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learning_rate = 0.1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num_iterations = 50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x, x_history = gradient_descent(initial_x, learning_rate, num_iterations)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print("Local minimum: {:.2f}".format(x))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#Create a range of x </w:t>
      </w:r>
      <w:r>
        <w:rPr>
          <w:rFonts w:cs="Times New Roman"/>
        </w:rPr>
        <w:t xml:space="preserve">values to plot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x_vals = np.linspace(-1, 5, 100)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#Plot the function f(x)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plt.plot(x_vals, f(x_vals))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 Plot the values of x at each iteration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plt.plot(x_history, f(np.array(x_history)), 'rx')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#Label the axes and add a title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plt.xlabel('x')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plt.ylabel('f(x)')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plt.title('Gradient Descent')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 xml:space="preserve">#Show the plot </w:t>
      </w:r>
    </w:p>
    <w:p w:rsidR="00861DB1" w:rsidRDefault="00C01B29">
      <w:pPr>
        <w:pStyle w:val="Standard"/>
        <w:rPr>
          <w:rFonts w:cs="Times New Roman"/>
        </w:rPr>
      </w:pPr>
      <w:r>
        <w:rPr>
          <w:rFonts w:cs="Times New Roman"/>
        </w:rPr>
        <w:t>plt.show()</w:t>
      </w:r>
    </w:p>
    <w:p w:rsidR="00861DB1" w:rsidRDefault="00861DB1">
      <w:pPr>
        <w:pStyle w:val="Standard"/>
        <w:rPr>
          <w:rFonts w:cs="Times New Roman"/>
        </w:rPr>
      </w:pPr>
    </w:p>
    <w:p w:rsidR="00861DB1" w:rsidRDefault="00C01B29">
      <w:pPr>
        <w:pStyle w:val="Standard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5.</w:t>
      </w:r>
    </w:p>
    <w:p w:rsidR="00861DB1" w:rsidRDefault="00861DB1">
      <w:pPr>
        <w:pStyle w:val="Standard"/>
        <w:rPr>
          <w:rFonts w:cs="Times New Roman"/>
          <w:b/>
          <w:bCs/>
          <w:sz w:val="28"/>
          <w:szCs w:val="32"/>
        </w:rPr>
      </w:pPr>
    </w:p>
    <w:p w:rsidR="00861DB1" w:rsidRDefault="00C01B29">
      <w:pPr>
        <w:pStyle w:val="Default"/>
      </w:pPr>
      <w:r>
        <w:t>import pandas as pd</w:t>
      </w:r>
    </w:p>
    <w:p w:rsidR="00861DB1" w:rsidRDefault="00C01B29">
      <w:pPr>
        <w:pStyle w:val="Default"/>
      </w:pPr>
      <w:r>
        <w:t>import numpy as np</w:t>
      </w:r>
    </w:p>
    <w:p w:rsidR="00861DB1" w:rsidRDefault="00C01B29">
      <w:pPr>
        <w:pStyle w:val="Default"/>
      </w:pPr>
      <w:r>
        <w:t>import seaborn as sns</w:t>
      </w:r>
    </w:p>
    <w:p w:rsidR="00861DB1" w:rsidRDefault="00C01B29">
      <w:pPr>
        <w:pStyle w:val="Default"/>
      </w:pPr>
      <w:r>
        <w:t>import matplotlib.pyplot as plt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 xml:space="preserve">from sklearn.cluster import </w:t>
      </w:r>
      <w:r>
        <w:rPr>
          <w:color w:val="auto"/>
          <w:sz w:val="21"/>
          <w:szCs w:val="21"/>
        </w:rPr>
        <w:t>KMeans, k_means</w:t>
      </w: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from sklearn.decom</w:t>
      </w:r>
      <w:r>
        <w:rPr>
          <w:rFonts w:cs="Mangal"/>
          <w:color w:val="auto"/>
          <w:sz w:val="21"/>
          <w:szCs w:val="21"/>
        </w:rPr>
        <w:t xml:space="preserve">position import </w:t>
      </w:r>
      <w:r>
        <w:rPr>
          <w:color w:val="auto"/>
          <w:sz w:val="21"/>
          <w:szCs w:val="21"/>
        </w:rPr>
        <w:t>PCA</w:t>
      </w:r>
    </w:p>
    <w:p w:rsidR="00861DB1" w:rsidRDefault="00861DB1">
      <w:pPr>
        <w:pStyle w:val="Default"/>
        <w:rPr>
          <w:color w:val="auto"/>
          <w:sz w:val="21"/>
          <w:szCs w:val="21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 = pd.read_csv("sales_data_sample.csv")</w:t>
      </w:r>
    </w:p>
    <w:p w:rsidR="00861DB1" w:rsidRDefault="00861DB1">
      <w:pPr>
        <w:pStyle w:val="Default"/>
        <w:rPr>
          <w:rFonts w:cs="Mangal"/>
          <w:color w:val="auto"/>
          <w:sz w:val="21"/>
          <w:szCs w:val="21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df.head()</w:t>
      </w:r>
    </w:p>
    <w:p w:rsidR="00861DB1" w:rsidRDefault="00861DB1">
      <w:pPr>
        <w:pStyle w:val="Default"/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df.shape</w:t>
      </w:r>
    </w:p>
    <w:p w:rsidR="00861DB1" w:rsidRDefault="00861DB1">
      <w:pPr>
        <w:pStyle w:val="Default"/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df.describe()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df.info()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df.isnull().sum()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df.dtypes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 xml:space="preserve">df_drop = ['ADDRESSLINE1', 'ADDRESSLINE2', 'STATUS','POSTALCODE', 'CITY', 'TERRITORY', 'PHONE', 'STATE', </w:t>
      </w:r>
      <w:r>
        <w:rPr>
          <w:rFonts w:cs="Mangal"/>
          <w:color w:val="auto"/>
          <w:sz w:val="21"/>
          <w:szCs w:val="21"/>
        </w:rPr>
        <w:t>'CONTACTFIRSTNAME', 'CONTACTLASTNAME', 'CUSTOMERNAME', 'ORDERNUMBER']df = df.drop(df_drop, axis=1)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df.isnull().sum()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df.dtypes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df['COUNTRY'].unique()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df['PRODUCTLINE'].unique()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df['DEALSIZE'].unique()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 xml:space="preserve">productline = pd.get_dummies(df['PRODUCTLINE']) </w:t>
      </w:r>
      <w:r>
        <w:rPr>
          <w:i/>
          <w:iCs/>
          <w:color w:val="auto"/>
          <w:sz w:val="21"/>
          <w:szCs w:val="21"/>
        </w:rPr>
        <w:t>#</w:t>
      </w:r>
      <w:r>
        <w:rPr>
          <w:i/>
          <w:iCs/>
          <w:color w:val="auto"/>
          <w:sz w:val="21"/>
          <w:szCs w:val="21"/>
        </w:rPr>
        <w:t xml:space="preserve">Converting the categorical columns. </w:t>
      </w:r>
      <w:r>
        <w:rPr>
          <w:color w:val="auto"/>
          <w:sz w:val="21"/>
          <w:szCs w:val="21"/>
        </w:rPr>
        <w:t>Dealsize = pd.get_dummies(df['DEALSIZE'])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 = pd.concat([df,productline,Dealsize], axis = 1)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 xml:space="preserve">df_drop = ['COUNTRY','PRODUCTLINE','DEALSIZE'] </w:t>
      </w:r>
      <w:r>
        <w:rPr>
          <w:i/>
          <w:iCs/>
          <w:color w:val="auto"/>
          <w:sz w:val="21"/>
          <w:szCs w:val="21"/>
        </w:rPr>
        <w:t xml:space="preserve">#Dropping Country too as there are alot of countries. </w:t>
      </w:r>
      <w:r>
        <w:rPr>
          <w:color w:val="auto"/>
          <w:sz w:val="21"/>
          <w:szCs w:val="21"/>
        </w:rPr>
        <w:t>df = df.drop(df_drop, a</w:t>
      </w:r>
      <w:r>
        <w:rPr>
          <w:color w:val="auto"/>
          <w:sz w:val="21"/>
          <w:szCs w:val="21"/>
        </w:rPr>
        <w:t>xis=1)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df['PRODUCTCODE'] = pd.Categorical(df['PRODUCTCODE']).codes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df.drop('ORDERDATE', axis=1, inplace=</w:t>
      </w:r>
      <w:r>
        <w:rPr>
          <w:color w:val="auto"/>
          <w:sz w:val="21"/>
          <w:szCs w:val="21"/>
        </w:rPr>
        <w:t>True)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df.dtypes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 xml:space="preserve">distortions = [] </w:t>
      </w:r>
    </w:p>
    <w:p w:rsidR="00861DB1" w:rsidRDefault="00861DB1">
      <w:pPr>
        <w:pStyle w:val="Default"/>
        <w:rPr>
          <w:color w:val="auto"/>
          <w:sz w:val="21"/>
          <w:szCs w:val="21"/>
        </w:rPr>
      </w:pPr>
    </w:p>
    <w:p w:rsidR="00861DB1" w:rsidRDefault="00C01B2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K = range(1,10)</w:t>
      </w:r>
    </w:p>
    <w:p w:rsidR="00861DB1" w:rsidRDefault="00C01B2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for k in K: kmeanModel = KMeans(n_clusters=k)</w:t>
      </w:r>
    </w:p>
    <w:p w:rsidR="00861DB1" w:rsidRDefault="00C01B2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kmeanModel.fit(df) </w:t>
      </w:r>
    </w:p>
    <w:p w:rsidR="00861DB1" w:rsidRDefault="00C01B2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distortions.append(kmeanModel.inertia_)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plt.figure(figsize=(16,8))</w:t>
      </w: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plt.plot(K, distortions, 'bx-')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plt.xlabel('k')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plt.ylabel('Distortion')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plt.title('The Elbow Method showing the optimal k')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plt.show()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X_train = df.values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X_train.shape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 xml:space="preserve">model = </w:t>
      </w:r>
      <w:r>
        <w:rPr>
          <w:rFonts w:cs="Mangal"/>
          <w:color w:val="auto"/>
          <w:sz w:val="21"/>
          <w:szCs w:val="21"/>
        </w:rPr>
        <w:t>KMeans(n_clusters=3,random_state=2)</w:t>
      </w: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model = model.fit(X_train)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predictions = model.predict(X_train)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unique,counts = np.unique(predictions,return_counts=</w:t>
      </w:r>
      <w:r>
        <w:rPr>
          <w:color w:val="auto"/>
          <w:sz w:val="21"/>
          <w:szCs w:val="21"/>
        </w:rPr>
        <w:t>True)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counts = counts.reshape(1,3)</w:t>
      </w:r>
    </w:p>
    <w:p w:rsidR="00861DB1" w:rsidRDefault="00861DB1">
      <w:pPr>
        <w:pStyle w:val="Default"/>
        <w:rPr>
          <w:rFonts w:cs="Mangal"/>
          <w:color w:val="auto"/>
          <w:sz w:val="21"/>
          <w:szCs w:val="21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counts_df = pd.DataFrame(counts,columns=['Cluster1','Cluster2','Cl</w:t>
      </w:r>
      <w:r>
        <w:rPr>
          <w:rFonts w:cs="Mangal"/>
          <w:color w:val="auto"/>
          <w:sz w:val="21"/>
          <w:szCs w:val="21"/>
        </w:rPr>
        <w:t>uster3'])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counts_df.head()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pca = PCA(n_components=2)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reduced_X = pd.DataFrame(pca.fit_transform(X_train),columns=['PCA1','PCA2'])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reduced_X.head()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plt.figure(figsize=(14,10))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plt.scatter(reduced_X['PCA1'],reduced_X['PCA2'])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model.cluster_centers_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reduced_centers = pca.transform(model.cluster_centers_)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reduced_centers</w:t>
      </w:r>
    </w:p>
    <w:p w:rsidR="00861DB1" w:rsidRDefault="00861DB1">
      <w:pPr>
        <w:pStyle w:val="Default"/>
        <w:rPr>
          <w:rFonts w:cs="Mangal"/>
          <w:color w:val="auto"/>
          <w:sz w:val="21"/>
          <w:szCs w:val="21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 xml:space="preserve">plt.figure(figsize=(14,10))  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plt.scatter(reduced_X['PCA1'],reduced_X['PCA2']) plt.scatter(reduced_centers[:</w:t>
      </w:r>
      <w:r>
        <w:rPr>
          <w:rFonts w:cs="Mangal"/>
          <w:color w:val="auto"/>
          <w:sz w:val="21"/>
          <w:szCs w:val="21"/>
        </w:rPr>
        <w:t>,0],reduced_centers[:,1],color='black',marker='x',s=300)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reduced_X['Clusters'] = predictions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reduced_X.head()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plt.figure(figsize=(14,10))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plt.scatter(reduced_X[reduced_X['Clusters'] == 0].loc[:,'PCA1'],reduced_X[reduced_X['Clusters'] == 0].loc[:,'PCA2']</w:t>
      </w:r>
      <w:r>
        <w:rPr>
          <w:rFonts w:cs="Mangal"/>
          <w:color w:val="auto"/>
          <w:sz w:val="21"/>
          <w:szCs w:val="21"/>
        </w:rPr>
        <w:t>,color='slateblue')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>plt.scatter(reduced_X[reduced_X['Clusters'] == 1].loc[:,'PCA1'],reduced_X[reduced_X['Clusters'] == 1].loc[:,'PCA2'],color='springgreen')</w:t>
      </w:r>
    </w:p>
    <w:p w:rsidR="00861DB1" w:rsidRDefault="00C01B29">
      <w:pPr>
        <w:pStyle w:val="Default"/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 xml:space="preserve">plt.scatter(reduced_X[reduced_X['Clusters'] == 2].loc[:,'PCA1'],reduced_X[reduced_X['Clusters'] == </w:t>
      </w:r>
      <w:r>
        <w:rPr>
          <w:rFonts w:cs="Mangal"/>
          <w:color w:val="auto"/>
          <w:sz w:val="21"/>
          <w:szCs w:val="21"/>
        </w:rPr>
        <w:t>2].loc[:,'PCA2'],color='indigo')</w:t>
      </w:r>
    </w:p>
    <w:p w:rsidR="00861DB1" w:rsidRDefault="00861DB1">
      <w:pPr>
        <w:pStyle w:val="Default"/>
        <w:rPr>
          <w:rFonts w:cs="Mangal"/>
          <w:color w:val="auto"/>
          <w:sz w:val="21"/>
          <w:szCs w:val="21"/>
        </w:rPr>
      </w:pPr>
    </w:p>
    <w:p w:rsidR="00861DB1" w:rsidRDefault="00C01B29">
      <w:pPr>
        <w:pStyle w:val="Default"/>
      </w:pPr>
      <w:r>
        <w:rPr>
          <w:rFonts w:cs="Mangal"/>
          <w:color w:val="auto"/>
          <w:sz w:val="21"/>
          <w:szCs w:val="21"/>
        </w:rPr>
        <w:t>plt.scatter(reduced_centers[:,0],reduced_centers[:,1],color='black',marker='x',s=300)</w:t>
      </w:r>
    </w:p>
    <w:p w:rsidR="00861DB1" w:rsidRDefault="00861DB1">
      <w:pPr>
        <w:pStyle w:val="Default"/>
        <w:rPr>
          <w:rFonts w:cs="Mangal"/>
          <w:color w:val="auto"/>
        </w:rPr>
      </w:pPr>
    </w:p>
    <w:p w:rsidR="00861DB1" w:rsidRDefault="00861DB1"/>
    <w:p w:rsidR="00861DB1" w:rsidRDefault="00861DB1">
      <w:pPr>
        <w:pStyle w:val="Standard"/>
        <w:rPr>
          <w:rFonts w:cs="Times New Roman"/>
          <w:b/>
          <w:bCs/>
          <w:sz w:val="28"/>
          <w:szCs w:val="32"/>
        </w:rPr>
      </w:pPr>
    </w:p>
    <w:p w:rsidR="00861DB1" w:rsidRDefault="00C01B29">
      <w:pPr>
        <w:pStyle w:val="Standard"/>
        <w:ind w:left="360"/>
        <w:jc w:val="center"/>
        <w:rPr>
          <w:rFonts w:cs="Times New Roman"/>
          <w:b/>
          <w:bCs/>
          <w:sz w:val="78"/>
          <w:szCs w:val="460"/>
        </w:rPr>
      </w:pPr>
      <w:r>
        <w:rPr>
          <w:rFonts w:cs="Times New Roman"/>
          <w:b/>
          <w:bCs/>
          <w:sz w:val="78"/>
          <w:szCs w:val="460"/>
        </w:rPr>
        <w:t>BT</w:t>
      </w:r>
    </w:p>
    <w:p w:rsidR="00861DB1" w:rsidRDefault="00861DB1">
      <w:pPr>
        <w:pStyle w:val="Standard"/>
        <w:ind w:left="360"/>
        <w:jc w:val="center"/>
        <w:rPr>
          <w:b/>
          <w:bCs/>
        </w:rPr>
      </w:pPr>
    </w:p>
    <w:p w:rsidR="00861DB1" w:rsidRDefault="00C01B29">
      <w:pPr>
        <w:pStyle w:val="Standard"/>
        <w:ind w:left="360"/>
        <w:rPr>
          <w:b/>
          <w:bCs/>
        </w:rPr>
      </w:pPr>
      <w:r>
        <w:rPr>
          <w:b/>
          <w:bCs/>
        </w:rPr>
        <w:t>3.</w:t>
      </w:r>
    </w:p>
    <w:p w:rsidR="00861DB1" w:rsidRDefault="00861DB1">
      <w:pPr>
        <w:pStyle w:val="Standard"/>
        <w:ind w:left="360"/>
        <w:rPr>
          <w:b/>
          <w:bCs/>
        </w:rPr>
      </w:pPr>
    </w:p>
    <w:p w:rsidR="00861DB1" w:rsidRDefault="00C01B29">
      <w:pPr>
        <w:pStyle w:val="Standard"/>
        <w:ind w:left="360"/>
      </w:pPr>
      <w:r>
        <w:t>// SPDX-License-Identifier: MIT</w:t>
      </w:r>
    </w:p>
    <w:p w:rsidR="00861DB1" w:rsidRDefault="00C01B29">
      <w:pPr>
        <w:pStyle w:val="Standard"/>
        <w:ind w:left="360"/>
      </w:pPr>
      <w:r>
        <w:t>//https://betterprogramming.pub/developing-a-smart-contract-by-using-re mix-ide-81ff6f44ba2f</w:t>
      </w:r>
    </w:p>
    <w:p w:rsidR="00861DB1" w:rsidRDefault="00C01B29">
      <w:pPr>
        <w:pStyle w:val="Standard"/>
        <w:ind w:left="360"/>
      </w:pPr>
      <w:r>
        <w:t>pragma solidity &gt;=0.7.0 &lt;0.9.0;</w:t>
      </w:r>
    </w:p>
    <w:p w:rsidR="00861DB1" w:rsidRDefault="00C01B29">
      <w:pPr>
        <w:pStyle w:val="Standard"/>
        <w:ind w:left="360"/>
      </w:pPr>
      <w:r>
        <w:t xml:space="preserve">contract SimpleBank </w:t>
      </w:r>
    </w:p>
    <w:p w:rsidR="00861DB1" w:rsidRDefault="00C01B29">
      <w:pPr>
        <w:pStyle w:val="Standard"/>
        <w:ind w:left="360"/>
      </w:pPr>
      <w:r>
        <w:t>{</w:t>
      </w:r>
    </w:p>
    <w:p w:rsidR="00861DB1" w:rsidRDefault="00C01B29">
      <w:pPr>
        <w:pStyle w:val="Standard"/>
        <w:ind w:left="360"/>
      </w:pPr>
      <w:r>
        <w:t>struct client_account{</w:t>
      </w:r>
    </w:p>
    <w:p w:rsidR="00861DB1" w:rsidRDefault="00C01B29">
      <w:pPr>
        <w:pStyle w:val="Standard"/>
        <w:ind w:left="360"/>
      </w:pPr>
      <w:r>
        <w:t xml:space="preserve">int client_id; </w:t>
      </w:r>
    </w:p>
    <w:p w:rsidR="00861DB1" w:rsidRDefault="00C01B29">
      <w:pPr>
        <w:pStyle w:val="Standard"/>
        <w:ind w:left="360"/>
      </w:pPr>
      <w:r>
        <w:t xml:space="preserve">address client_address; </w:t>
      </w:r>
    </w:p>
    <w:p w:rsidR="00861DB1" w:rsidRDefault="00C01B29">
      <w:pPr>
        <w:pStyle w:val="Standard"/>
        <w:ind w:left="360"/>
      </w:pPr>
      <w:r>
        <w:t xml:space="preserve">uint client_balance_in_ether;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client_acco</w:t>
      </w:r>
      <w:r>
        <w:t>unt[] clients;</w:t>
      </w:r>
    </w:p>
    <w:p w:rsidR="00861DB1" w:rsidRDefault="00C01B29">
      <w:pPr>
        <w:pStyle w:val="Standard"/>
        <w:ind w:left="360"/>
      </w:pPr>
      <w:r>
        <w:t>int clientCounter;</w:t>
      </w:r>
    </w:p>
    <w:p w:rsidR="00861DB1" w:rsidRDefault="00C01B29">
      <w:pPr>
        <w:pStyle w:val="Standard"/>
        <w:ind w:left="360"/>
      </w:pPr>
      <w:r>
        <w:t>address payable manager;</w:t>
      </w:r>
    </w:p>
    <w:p w:rsidR="00861DB1" w:rsidRDefault="00C01B29">
      <w:pPr>
        <w:pStyle w:val="Standard"/>
        <w:ind w:left="360"/>
      </w:pPr>
      <w:r>
        <w:t>modifier onlyManager() {</w:t>
      </w:r>
    </w:p>
    <w:p w:rsidR="00861DB1" w:rsidRDefault="00861DB1">
      <w:pPr>
        <w:pStyle w:val="Standard"/>
        <w:ind w:left="360"/>
      </w:pPr>
    </w:p>
    <w:p w:rsidR="00861DB1" w:rsidRDefault="00C01B29">
      <w:pPr>
        <w:pStyle w:val="Standard"/>
        <w:ind w:left="360"/>
      </w:pPr>
      <w:r>
        <w:t>require(msg.sender == manager, "Only manager can call this!");</w:t>
      </w:r>
    </w:p>
    <w:p w:rsidR="00861DB1" w:rsidRDefault="00C01B29">
      <w:pPr>
        <w:pStyle w:val="Standard"/>
        <w:ind w:left="360"/>
      </w:pPr>
      <w:r>
        <w:t>_;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 xml:space="preserve">modifier onlyClients() { </w:t>
      </w:r>
    </w:p>
    <w:p w:rsidR="00861DB1" w:rsidRDefault="00C01B29">
      <w:pPr>
        <w:pStyle w:val="Standard"/>
        <w:ind w:left="360"/>
      </w:pPr>
      <w:r>
        <w:t xml:space="preserve">bool isclient = false; </w:t>
      </w:r>
    </w:p>
    <w:p w:rsidR="00861DB1" w:rsidRDefault="00C01B29">
      <w:pPr>
        <w:pStyle w:val="Standard"/>
        <w:ind w:left="360"/>
      </w:pPr>
      <w:r>
        <w:t xml:space="preserve">for(uint i=0;i&lt;clients.length;i++){ </w:t>
      </w:r>
    </w:p>
    <w:p w:rsidR="00861DB1" w:rsidRDefault="00C01B29">
      <w:pPr>
        <w:pStyle w:val="Standard"/>
        <w:ind w:left="360"/>
      </w:pPr>
      <w:r>
        <w:t xml:space="preserve">if(clients[i].client_address == msg.sender){ </w:t>
      </w:r>
    </w:p>
    <w:p w:rsidR="00861DB1" w:rsidRDefault="00C01B29">
      <w:pPr>
        <w:pStyle w:val="Standard"/>
        <w:ind w:left="360"/>
      </w:pPr>
      <w:r>
        <w:t xml:space="preserve">isclient = true; </w:t>
      </w:r>
    </w:p>
    <w:p w:rsidR="00861DB1" w:rsidRDefault="00C01B29">
      <w:pPr>
        <w:pStyle w:val="Standard"/>
        <w:ind w:left="360"/>
      </w:pPr>
      <w:r>
        <w:t>break;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require(isclient, "Only clients can call this!");</w:t>
      </w:r>
    </w:p>
    <w:p w:rsidR="00861DB1" w:rsidRDefault="00C01B29">
      <w:pPr>
        <w:pStyle w:val="Standard"/>
        <w:ind w:left="360"/>
      </w:pPr>
      <w:r>
        <w:t xml:space="preserve">_;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constructor() {</w:t>
      </w:r>
    </w:p>
    <w:p w:rsidR="00861DB1" w:rsidRDefault="00C01B29">
      <w:pPr>
        <w:pStyle w:val="Standard"/>
        <w:ind w:left="360"/>
      </w:pPr>
      <w:r>
        <w:t xml:space="preserve">clientCounter = 0;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 xml:space="preserve">receive() external payable { } </w:t>
      </w:r>
    </w:p>
    <w:p w:rsidR="00861DB1" w:rsidRDefault="00C01B29">
      <w:pPr>
        <w:pStyle w:val="Standard"/>
        <w:ind w:left="360"/>
      </w:pPr>
      <w:r>
        <w:t xml:space="preserve">function setManager(address </w:t>
      </w:r>
      <w:r>
        <w:t xml:space="preserve">managerAddress) public returns(string memory){ </w:t>
      </w:r>
    </w:p>
    <w:p w:rsidR="00861DB1" w:rsidRDefault="00C01B29">
      <w:pPr>
        <w:pStyle w:val="Standard"/>
        <w:ind w:left="360"/>
      </w:pPr>
      <w:r>
        <w:t>manager = payable(managerAddress);</w:t>
      </w:r>
    </w:p>
    <w:p w:rsidR="00861DB1" w:rsidRDefault="00C01B29">
      <w:pPr>
        <w:pStyle w:val="Standard"/>
        <w:ind w:left="360"/>
      </w:pPr>
      <w:r>
        <w:t xml:space="preserve">return "";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joinAsClient() public payable returns(string memory){</w:t>
      </w:r>
    </w:p>
    <w:p w:rsidR="00861DB1" w:rsidRDefault="00861DB1">
      <w:pPr>
        <w:pStyle w:val="Standard"/>
        <w:ind w:left="360"/>
      </w:pPr>
    </w:p>
    <w:p w:rsidR="00861DB1" w:rsidRDefault="00C01B29">
      <w:pPr>
        <w:pStyle w:val="Standard"/>
        <w:ind w:left="360"/>
      </w:pPr>
      <w:r>
        <w:t>clients.push(client_account(clientCounter++, msg.sender, address(msg.sender).balance));</w:t>
      </w:r>
    </w:p>
    <w:p w:rsidR="00861DB1" w:rsidRDefault="00861DB1">
      <w:pPr>
        <w:pStyle w:val="Standard"/>
        <w:ind w:left="360"/>
      </w:pPr>
    </w:p>
    <w:p w:rsidR="00861DB1" w:rsidRDefault="00C01B29">
      <w:pPr>
        <w:pStyle w:val="Standard"/>
        <w:ind w:left="360"/>
      </w:pPr>
      <w:r>
        <w:t>return</w:t>
      </w:r>
      <w:r>
        <w:t xml:space="preserve"> "";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 xml:space="preserve">function deposit() public payable onlyClients{ </w:t>
      </w:r>
    </w:p>
    <w:p w:rsidR="00861DB1" w:rsidRDefault="00C01B29">
      <w:pPr>
        <w:pStyle w:val="Standard"/>
        <w:ind w:left="360"/>
      </w:pPr>
      <w:r>
        <w:t xml:space="preserve">payable(address(this)).transfer(msg.value);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 xml:space="preserve">function withdraw(uint amount) public payable onlyClients{ </w:t>
      </w:r>
    </w:p>
    <w:p w:rsidR="00861DB1" w:rsidRDefault="00C01B29">
      <w:pPr>
        <w:pStyle w:val="Standard"/>
        <w:ind w:left="360"/>
      </w:pPr>
      <w:r>
        <w:t xml:space="preserve">payable(msg.sender).transfer(amount * 1 ether); 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sendInterest() public payable onl</w:t>
      </w:r>
      <w:r>
        <w:t xml:space="preserve">yManager{ </w:t>
      </w:r>
    </w:p>
    <w:p w:rsidR="00861DB1" w:rsidRDefault="00C01B29">
      <w:pPr>
        <w:pStyle w:val="Standard"/>
        <w:ind w:left="360"/>
      </w:pPr>
      <w:r>
        <w:t xml:space="preserve">for(uint i=0;i&lt;clients.length;i++){ </w:t>
      </w:r>
    </w:p>
    <w:p w:rsidR="00861DB1" w:rsidRDefault="00C01B29">
      <w:pPr>
        <w:pStyle w:val="Standard"/>
        <w:ind w:left="360"/>
      </w:pPr>
      <w:r>
        <w:t xml:space="preserve">address initialAddress = clients[i].client_address; </w:t>
      </w:r>
    </w:p>
    <w:p w:rsidR="00861DB1" w:rsidRDefault="00C01B29">
      <w:pPr>
        <w:pStyle w:val="Standard"/>
        <w:ind w:left="360"/>
      </w:pPr>
      <w:r>
        <w:t>payable(initialAddress).transfer(1 ether);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getContractBalance() public view returns(uint){</w:t>
      </w:r>
    </w:p>
    <w:p w:rsidR="00861DB1" w:rsidRDefault="00C01B29">
      <w:pPr>
        <w:pStyle w:val="Standard"/>
        <w:ind w:left="360"/>
      </w:pPr>
      <w:r>
        <w:t>return address(this).balance;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861DB1">
      <w:pPr>
        <w:pStyle w:val="Standard"/>
        <w:ind w:left="360"/>
      </w:pPr>
    </w:p>
    <w:p w:rsidR="00861DB1" w:rsidRDefault="00861DB1">
      <w:pPr>
        <w:pStyle w:val="Standard"/>
        <w:ind w:left="360"/>
      </w:pPr>
    </w:p>
    <w:p w:rsidR="00861DB1" w:rsidRDefault="00C01B29">
      <w:pPr>
        <w:pStyle w:val="Standard"/>
        <w:ind w:left="360"/>
        <w:rPr>
          <w:b/>
          <w:bCs/>
        </w:rPr>
      </w:pPr>
      <w:r>
        <w:rPr>
          <w:b/>
          <w:bCs/>
        </w:rPr>
        <w:t>4.</w:t>
      </w:r>
    </w:p>
    <w:p w:rsidR="00861DB1" w:rsidRDefault="00861DB1">
      <w:pPr>
        <w:pStyle w:val="Standard"/>
        <w:ind w:left="360"/>
        <w:rPr>
          <w:b/>
          <w:bCs/>
        </w:rPr>
      </w:pPr>
    </w:p>
    <w:p w:rsidR="00861DB1" w:rsidRDefault="00861DB1">
      <w:pPr>
        <w:pStyle w:val="Standard"/>
        <w:ind w:left="360"/>
        <w:rPr>
          <w:b/>
          <w:bCs/>
        </w:rPr>
      </w:pPr>
    </w:p>
    <w:p w:rsidR="00861DB1" w:rsidRDefault="00C01B29">
      <w:pPr>
        <w:pStyle w:val="Standard"/>
        <w:ind w:left="360"/>
      </w:pPr>
      <w:r>
        <w:t xml:space="preserve">// </w:t>
      </w:r>
      <w:r>
        <w:t>SPDX-License-Identifier: MIT</w:t>
      </w:r>
    </w:p>
    <w:p w:rsidR="00861DB1" w:rsidRDefault="00C01B29">
      <w:pPr>
        <w:pStyle w:val="Standard"/>
        <w:ind w:left="360"/>
      </w:pPr>
      <w:r>
        <w:t>//https://betterprogramming.pub/developing-a-smart-contract-by-using-remix-ide-81ff6f44ba2f</w:t>
      </w:r>
    </w:p>
    <w:p w:rsidR="00861DB1" w:rsidRDefault="00C01B29">
      <w:pPr>
        <w:pStyle w:val="Standard"/>
        <w:ind w:left="360"/>
      </w:pPr>
      <w:r>
        <w:t>pragma solidity ^0.5.0;</w:t>
      </w:r>
    </w:p>
    <w:p w:rsidR="00861DB1" w:rsidRDefault="00C01B29">
      <w:pPr>
        <w:pStyle w:val="Standard"/>
        <w:ind w:left="360"/>
      </w:pPr>
      <w:r>
        <w:t>contract Crud {</w:t>
      </w:r>
    </w:p>
    <w:p w:rsidR="00861DB1" w:rsidRDefault="00C01B29">
      <w:pPr>
        <w:pStyle w:val="Standard"/>
        <w:ind w:left="360"/>
      </w:pPr>
      <w:r>
        <w:t>struct User {</w:t>
      </w:r>
    </w:p>
    <w:p w:rsidR="00861DB1" w:rsidRDefault="00C01B29">
      <w:pPr>
        <w:pStyle w:val="Standard"/>
        <w:ind w:left="360"/>
      </w:pPr>
      <w:r>
        <w:t>uint id;</w:t>
      </w:r>
    </w:p>
    <w:p w:rsidR="00861DB1" w:rsidRDefault="00C01B29">
      <w:pPr>
        <w:pStyle w:val="Standard"/>
        <w:ind w:left="360"/>
      </w:pPr>
      <w:r>
        <w:t>string name;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User[] public users;</w:t>
      </w:r>
    </w:p>
    <w:p w:rsidR="00861DB1" w:rsidRDefault="00C01B29">
      <w:pPr>
        <w:pStyle w:val="Standard"/>
        <w:ind w:left="360"/>
      </w:pPr>
      <w:r>
        <w:t>uint public nextId = 0;</w:t>
      </w:r>
    </w:p>
    <w:p w:rsidR="00861DB1" w:rsidRDefault="00C01B29">
      <w:pPr>
        <w:pStyle w:val="Standard"/>
        <w:ind w:left="360"/>
      </w:pPr>
      <w:r>
        <w:t>function Cre</w:t>
      </w:r>
      <w:r>
        <w:t>ate(string memory name) public {</w:t>
      </w:r>
    </w:p>
    <w:p w:rsidR="00861DB1" w:rsidRDefault="00C01B29">
      <w:pPr>
        <w:pStyle w:val="Standard"/>
        <w:ind w:left="360"/>
      </w:pPr>
      <w:r>
        <w:t>users.push(User(nextId, name));</w:t>
      </w:r>
    </w:p>
    <w:p w:rsidR="00861DB1" w:rsidRDefault="00C01B29">
      <w:pPr>
        <w:pStyle w:val="Standard"/>
        <w:ind w:left="360"/>
      </w:pPr>
      <w:r>
        <w:t>nextId++;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Read(uint id) view public returns(uint, string memory) {</w:t>
      </w:r>
    </w:p>
    <w:p w:rsidR="00861DB1" w:rsidRDefault="00C01B29">
      <w:pPr>
        <w:pStyle w:val="Standard"/>
        <w:ind w:left="360"/>
      </w:pPr>
      <w:r>
        <w:t>for(uint i=0; i&lt;users.length; i++) {</w:t>
      </w:r>
    </w:p>
    <w:p w:rsidR="00861DB1" w:rsidRDefault="00C01B29">
      <w:pPr>
        <w:pStyle w:val="Standard"/>
        <w:ind w:left="360"/>
      </w:pPr>
      <w:r>
        <w:t>if(users[i].id == id) {</w:t>
      </w:r>
    </w:p>
    <w:p w:rsidR="00861DB1" w:rsidRDefault="00C01B29">
      <w:pPr>
        <w:pStyle w:val="Standard"/>
        <w:ind w:left="360"/>
      </w:pPr>
      <w:r>
        <w:t>return(users[i].id, users[i].name);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Update(uint id, string memory name) public {</w:t>
      </w:r>
    </w:p>
    <w:p w:rsidR="00861DB1" w:rsidRDefault="00C01B29">
      <w:pPr>
        <w:pStyle w:val="Standard"/>
        <w:ind w:left="360"/>
      </w:pPr>
      <w:r>
        <w:t>for(uint i=0; i&lt;users.length; i++) {</w:t>
      </w:r>
    </w:p>
    <w:p w:rsidR="00861DB1" w:rsidRDefault="00C01B29">
      <w:pPr>
        <w:pStyle w:val="Standard"/>
        <w:ind w:left="360"/>
      </w:pPr>
      <w:r>
        <w:t>if(users[i].id == id) {</w:t>
      </w:r>
    </w:p>
    <w:p w:rsidR="00861DB1" w:rsidRDefault="00C01B29">
      <w:pPr>
        <w:pStyle w:val="Standard"/>
        <w:ind w:left="360"/>
      </w:pPr>
      <w:r>
        <w:t>users[i].name =name;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Delete(uint id) public {</w:t>
      </w:r>
    </w:p>
    <w:p w:rsidR="00861DB1" w:rsidRDefault="00C01B29">
      <w:pPr>
        <w:pStyle w:val="Standard"/>
        <w:ind w:left="360"/>
      </w:pPr>
      <w:r>
        <w:t>delete users[id];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function find(uint id) view internal returns(uint) {</w:t>
      </w:r>
    </w:p>
    <w:p w:rsidR="00861DB1" w:rsidRDefault="00C01B29">
      <w:pPr>
        <w:pStyle w:val="Standard"/>
        <w:ind w:left="360"/>
      </w:pPr>
      <w:r>
        <w:t>for(uin</w:t>
      </w:r>
      <w:r>
        <w:t>t i=0; i&lt; users.length; i++) {</w:t>
      </w:r>
    </w:p>
    <w:p w:rsidR="00861DB1" w:rsidRDefault="00C01B29">
      <w:pPr>
        <w:pStyle w:val="Standard"/>
        <w:ind w:left="360"/>
      </w:pPr>
      <w:r>
        <w:t>if(users[i].id == id) {</w:t>
      </w:r>
    </w:p>
    <w:p w:rsidR="00861DB1" w:rsidRDefault="00C01B29">
      <w:pPr>
        <w:pStyle w:val="Standard"/>
        <w:ind w:left="360"/>
      </w:pPr>
      <w:r>
        <w:t>return i;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// if user does not exist then revert back</w:t>
      </w:r>
    </w:p>
    <w:p w:rsidR="00861DB1" w:rsidRDefault="00C01B29">
      <w:pPr>
        <w:pStyle w:val="Standard"/>
        <w:ind w:left="360"/>
      </w:pPr>
      <w:r>
        <w:t>revert("User does not exist");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C01B29">
      <w:pPr>
        <w:pStyle w:val="Standard"/>
        <w:ind w:left="360"/>
      </w:pPr>
      <w:r>
        <w:t>}</w:t>
      </w:r>
    </w:p>
    <w:p w:rsidR="00861DB1" w:rsidRDefault="00861DB1">
      <w:pPr>
        <w:pStyle w:val="Standard"/>
        <w:ind w:left="360"/>
        <w:rPr>
          <w:b/>
          <w:bCs/>
        </w:rPr>
      </w:pPr>
    </w:p>
    <w:sectPr w:rsidR="00861D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01B29">
      <w:r>
        <w:separator/>
      </w:r>
    </w:p>
  </w:endnote>
  <w:endnote w:type="continuationSeparator" w:id="0">
    <w:p w:rsidR="00000000" w:rsidRDefault="00C0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01B29">
      <w:r>
        <w:rPr>
          <w:color w:val="000000"/>
        </w:rPr>
        <w:separator/>
      </w:r>
    </w:p>
  </w:footnote>
  <w:footnote w:type="continuationSeparator" w:id="0">
    <w:p w:rsidR="00000000" w:rsidRDefault="00C0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1155"/>
    <w:multiLevelType w:val="multilevel"/>
    <w:tmpl w:val="46BE4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644"/>
    <w:multiLevelType w:val="multilevel"/>
    <w:tmpl w:val="1A022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1DB1"/>
    <w:rsid w:val="00861DB1"/>
    <w:rsid w:val="00C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3CD05-0877-4141-9EF0-77A40B3B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autoSpaceDE w:val="0"/>
      <w:textAlignment w:val="auto"/>
    </w:pPr>
    <w:rPr>
      <w:rFonts w:ascii="Times New Roman" w:hAnsi="Times New Roman" w:cs="Times New Roman"/>
      <w:color w:val="000000"/>
      <w:kern w:val="0"/>
    </w:r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3146</Words>
  <Characters>17934</Characters>
  <Application>Microsoft Office Word</Application>
  <DocSecurity>0</DocSecurity>
  <Lines>149</Lines>
  <Paragraphs>42</Paragraphs>
  <ScaleCrop>false</ScaleCrop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saisanuli</dc:creator>
  <cp:lastModifiedBy>app</cp:lastModifiedBy>
  <cp:revision>2</cp:revision>
  <dcterms:created xsi:type="dcterms:W3CDTF">2024-11-07T22:50:00Z</dcterms:created>
  <dcterms:modified xsi:type="dcterms:W3CDTF">2024-11-07T22:50:00Z</dcterms:modified>
</cp:coreProperties>
</file>